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B03E5B" w:rsidRPr="00B03E5B" w14:paraId="310EDD86" w14:textId="77777777" w:rsidTr="00D061F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164856AC" w:rsidR="00B03E5B" w:rsidRPr="00B03E5B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Disciplina</w:t>
            </w:r>
          </w:p>
        </w:tc>
      </w:tr>
      <w:tr w:rsidR="00B03E5B" w:rsidRPr="00B03E5B" w14:paraId="0CE097A8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763AFD5F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CC0D15"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 informações da </w:t>
            </w:r>
            <w:r w:rsidR="00612D22">
              <w:rPr>
                <w:rFonts w:ascii="Aptos Narrow" w:hAnsi="Aptos Narrow"/>
                <w:color w:val="000000"/>
                <w:sz w:val="22"/>
                <w:szCs w:val="22"/>
              </w:rPr>
              <w:t>disciplina</w:t>
            </w:r>
          </w:p>
        </w:tc>
      </w:tr>
      <w:tr w:rsidR="00B03E5B" w:rsidRPr="00B03E5B" w14:paraId="47487EB5" w14:textId="77777777" w:rsidTr="00D061F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48E850B1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03E5B" w:rsidRPr="00B03E5B" w14:paraId="64A47201" w14:textId="77777777" w:rsidTr="005D69A8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0728B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7F6010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524D2F23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612D22"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67A46D48" w:rsidR="00B03E5B" w:rsidRPr="00B03E5B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5C96F89F" w:rsidR="00B03E5B" w:rsidRPr="00B03E5B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03633BF0" w:rsidR="00B03E5B" w:rsidRPr="00B03E5B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0728BD" w:rsidRPr="00B03E5B" w14:paraId="34A35D66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16538BEC" w:rsidR="000728BD" w:rsidRPr="00B03E5B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74BA7831" w:rsidR="000728BD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da disciplina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56482B6B" w:rsidR="000728BD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5CCE2FEE" w:rsidR="000728BD" w:rsidRPr="00B03E5B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590B3DF1" w:rsidR="000728BD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7B809F37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3A8C4B22" w:rsidR="006B331E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professor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53F2D338" w:rsidR="006B331E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Professor da disciplina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0A9B2C22" w:rsidR="006B331E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4E6CC6CA" w:rsidR="006B331E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79E9ACA8" w:rsidR="006B331E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2B0F8A5A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461455B9" w:rsidR="006B331E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carga_horaria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15BED2A1" w:rsidR="006B331E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Carga horária da disciplina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6C7427CB" w:rsidR="006B331E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68A3AA64" w:rsidR="006B331E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6AF34466" w:rsidR="006B331E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B331E" w:rsidRPr="00B03E5B" w14:paraId="127B9348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639647B8" w:rsidR="006B331E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competencias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7C9B5930" w:rsidR="006B331E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Competências da disciplina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3630E756" w:rsidR="006B331E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4528C225" w:rsidR="006B331E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5004078C" w:rsidR="006B331E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12D22" w:rsidRPr="00B03E5B" w14:paraId="7959944D" w14:textId="77777777" w:rsidTr="000728B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B4C79" w14:textId="1CEEC40C" w:rsidR="00612D22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material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18450" w14:textId="23493759" w:rsidR="00612D22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Material necessário para a disciplina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DE069" w14:textId="6B1F915C" w:rsidR="00612D22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6CC78" w14:textId="015BA5A0" w:rsidR="00612D22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F1DDE" w14:textId="3CC238F0" w:rsidR="00612D22" w:rsidRDefault="00612D22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00277452" w14:textId="020F368E" w:rsidR="00B03E5B" w:rsidRDefault="00B03E5B" w:rsidP="00D061F9">
      <w:pPr>
        <w:tabs>
          <w:tab w:val="left" w:pos="3273"/>
        </w:tabs>
      </w:pPr>
    </w:p>
    <w:p w14:paraId="24E327B4" w14:textId="77777777" w:rsidR="00612D22" w:rsidRPr="00B03E5B" w:rsidRDefault="00612D22" w:rsidP="00612D22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7"/>
        <w:gridCol w:w="5111"/>
        <w:gridCol w:w="900"/>
        <w:gridCol w:w="981"/>
        <w:gridCol w:w="1977"/>
      </w:tblGrid>
      <w:tr w:rsidR="00612D22" w:rsidRPr="00B03E5B" w14:paraId="5882D1D8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976EF65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C8B7" w14:textId="260F7382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Aluno</w:t>
            </w:r>
          </w:p>
        </w:tc>
      </w:tr>
      <w:tr w:rsidR="00612D22" w:rsidRPr="00B03E5B" w14:paraId="3B3AE627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DB9429B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06CE" w14:textId="0D1F4C60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 informações do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aluno</w:t>
            </w:r>
          </w:p>
        </w:tc>
      </w:tr>
      <w:tr w:rsidR="00612D22" w:rsidRPr="00B03E5B" w14:paraId="280BB390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D9C2D6C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7E79" w14:textId="3A005076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 TELEFONE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DISCIPLINA e ENDERECO</w:t>
            </w:r>
          </w:p>
        </w:tc>
      </w:tr>
      <w:tr w:rsidR="00612D22" w:rsidRPr="00B03E5B" w14:paraId="3014BAD2" w14:textId="77777777" w:rsidTr="00FA6AAA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63F4595A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612D22" w:rsidRPr="00B03E5B" w14:paraId="07ED3823" w14:textId="77777777" w:rsidTr="00FA6AAA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64FDE10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106C222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B5286A4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80417D3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2012AFC1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612D22" w:rsidRPr="00B03E5B" w14:paraId="5B8A346C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52F5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E5C58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5F8F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9E48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05E1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612D22" w:rsidRPr="00B03E5B" w14:paraId="0967696D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9E91A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06A6D" w14:textId="289E7ED3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Nome do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aluno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FCB95" w14:textId="28A89982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1A3A" w14:textId="23ED02BE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4E9BB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12D22" w:rsidRPr="00B03E5B" w14:paraId="7917E734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440CE" w14:textId="2AFCDF6C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ENDERECO_codigo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7003E" w14:textId="1A3257C5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ENDERECO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12975" w14:textId="19528618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04CAB" w14:textId="2A26EAAD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9E375" w14:textId="12F1C96A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612D22" w:rsidRPr="00B03E5B" w14:paraId="631955A7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D9EB8" w14:textId="1B98F48D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DISCIPLINA_codgo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EB0D1" w14:textId="4B72427A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Chave estrangeira da tabela DISCIPLINA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20FB3" w14:textId="13B56976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134B2" w14:textId="563340A4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F7571" w14:textId="4C689AE0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612D22" w:rsidRPr="00B03E5B" w14:paraId="748257C2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7CD32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7D5BA" w14:textId="7481751E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V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e estrangeira da tabela TELEFONE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EFCE4" w14:textId="5CD57250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872C5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7D565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476DA609" w14:textId="77777777" w:rsidR="00612D22" w:rsidRDefault="00612D22" w:rsidP="00612D22">
      <w:pPr>
        <w:tabs>
          <w:tab w:val="left" w:pos="3273"/>
        </w:tabs>
      </w:pPr>
    </w:p>
    <w:p w14:paraId="257704D3" w14:textId="77777777" w:rsidR="00612D22" w:rsidRPr="00B03E5B" w:rsidRDefault="00612D22" w:rsidP="00612D22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612D22" w:rsidRPr="00B03E5B" w14:paraId="03571CAB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200CF1E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A224" w14:textId="3B44582A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</w:t>
            </w:r>
          </w:p>
        </w:tc>
      </w:tr>
      <w:tr w:rsidR="00612D22" w:rsidRPr="00B03E5B" w14:paraId="24F0FA55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FF37A94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4AEA" w14:textId="06533603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do aluno</w:t>
            </w:r>
          </w:p>
        </w:tc>
      </w:tr>
      <w:tr w:rsidR="00612D22" w:rsidRPr="00B03E5B" w14:paraId="6044C2B3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BC04427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6BA1" w14:textId="7EAB2CFB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12D22" w:rsidRPr="00B03E5B" w14:paraId="72F148D8" w14:textId="77777777" w:rsidTr="00FA6AAA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8EE243E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612D22" w:rsidRPr="00B03E5B" w14:paraId="1A94EA0C" w14:textId="77777777" w:rsidTr="00FA6AAA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D847D02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EBC76FD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F2DA9C5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5D6A696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6C18EED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612D22" w:rsidRPr="00B03E5B" w14:paraId="51469282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A0EE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1AABF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2486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F8EE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9602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612D22" w:rsidRPr="00B03E5B" w14:paraId="2E40C4ED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F5F85" w14:textId="311D4553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telefone1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02013" w14:textId="1FD0C3C6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do aluno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B3990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C4027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5CEF0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12D22" w:rsidRPr="00B03E5B" w14:paraId="7C1283AA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F75C4" w14:textId="534E2F95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telefone2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5A67D" w14:textId="2669838F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 do aluno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0CB6C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8C90D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5C7E5" w14:textId="4CD4CD24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12D22" w:rsidRPr="00B03E5B" w14:paraId="6E02653B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20B0A" w14:textId="1135A659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E6941" w14:textId="08D3E7F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8CEBC" w14:textId="22794E6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FE056" w14:textId="1F51BFE3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F524" w14:textId="536618F6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612D22" w:rsidRPr="00B03E5B" w14:paraId="77C26D97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6BB6" w14:textId="2E9FF4D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B18E2" w14:textId="099CB765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66201" w14:textId="4980986C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A9A47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D6E6F" w14:textId="29C4E4A9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78F32ED1" w14:textId="77777777" w:rsidR="00612D22" w:rsidRDefault="00612D22" w:rsidP="00612D22">
      <w:pPr>
        <w:tabs>
          <w:tab w:val="left" w:pos="3273"/>
        </w:tabs>
      </w:pPr>
    </w:p>
    <w:p w14:paraId="1CAC9BD6" w14:textId="73DAAE20" w:rsidR="00612D22" w:rsidRDefault="00612D22" w:rsidP="00D061F9">
      <w:pPr>
        <w:tabs>
          <w:tab w:val="left" w:pos="3273"/>
        </w:tabs>
      </w:pPr>
    </w:p>
    <w:p w14:paraId="2756F71D" w14:textId="4E52E62E" w:rsidR="00612D22" w:rsidRDefault="00612D22" w:rsidP="00D061F9">
      <w:pPr>
        <w:tabs>
          <w:tab w:val="left" w:pos="3273"/>
        </w:tabs>
      </w:pPr>
    </w:p>
    <w:p w14:paraId="5D5559F6" w14:textId="2E6917BF" w:rsidR="00612D22" w:rsidRDefault="00612D22" w:rsidP="00D061F9">
      <w:pPr>
        <w:tabs>
          <w:tab w:val="left" w:pos="3273"/>
        </w:tabs>
      </w:pPr>
    </w:p>
    <w:p w14:paraId="10C0CB03" w14:textId="4F38F6A6" w:rsidR="00612D22" w:rsidRDefault="00612D22" w:rsidP="00D061F9">
      <w:pPr>
        <w:tabs>
          <w:tab w:val="left" w:pos="3273"/>
        </w:tabs>
      </w:pPr>
    </w:p>
    <w:p w14:paraId="575B1FDC" w14:textId="5DE227CB" w:rsidR="00612D22" w:rsidRDefault="00612D22" w:rsidP="00D061F9">
      <w:pPr>
        <w:tabs>
          <w:tab w:val="left" w:pos="3273"/>
        </w:tabs>
      </w:pPr>
    </w:p>
    <w:p w14:paraId="481D6DAA" w14:textId="2C04E136" w:rsidR="00612D22" w:rsidRDefault="00612D22" w:rsidP="00D061F9">
      <w:pPr>
        <w:tabs>
          <w:tab w:val="left" w:pos="3273"/>
        </w:tabs>
      </w:pPr>
    </w:p>
    <w:p w14:paraId="52408EE9" w14:textId="77777777" w:rsidR="00612D22" w:rsidRDefault="00612D22" w:rsidP="00D061F9">
      <w:pPr>
        <w:tabs>
          <w:tab w:val="left" w:pos="3273"/>
        </w:tabs>
      </w:pPr>
    </w:p>
    <w:p w14:paraId="11B766A0" w14:textId="77777777" w:rsidR="00612D22" w:rsidRPr="00B03E5B" w:rsidRDefault="00612D22" w:rsidP="00612D22">
      <w:pPr>
        <w:tabs>
          <w:tab w:val="left" w:pos="3273"/>
        </w:tabs>
      </w:pPr>
    </w:p>
    <w:tbl>
      <w:tblPr>
        <w:tblW w:w="10143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612D22" w:rsidRPr="00B03E5B" w14:paraId="67F1A0DE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3E8C3C5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2685" w14:textId="2FB483DC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Endereco</w:t>
            </w:r>
          </w:p>
        </w:tc>
      </w:tr>
      <w:tr w:rsidR="00612D22" w:rsidRPr="00B03E5B" w14:paraId="15CD3761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BB55BB6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20A5" w14:textId="0838D11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 endereço do aluno</w:t>
            </w:r>
          </w:p>
        </w:tc>
      </w:tr>
      <w:tr w:rsidR="00612D22" w:rsidRPr="00B03E5B" w14:paraId="3FCA8850" w14:textId="77777777" w:rsidTr="00FA6AAA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CD24B1E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7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B7A9" w14:textId="06BA1CB0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612D22" w:rsidRPr="00B03E5B" w14:paraId="39BEBA90" w14:textId="77777777" w:rsidTr="00FA6AAA">
        <w:trPr>
          <w:trHeight w:val="288"/>
        </w:trPr>
        <w:tc>
          <w:tcPr>
            <w:tcW w:w="101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7DC4E8F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612D22" w:rsidRPr="00B03E5B" w14:paraId="40B6CC6F" w14:textId="77777777" w:rsidTr="00FA6AAA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507EE64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C51687D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26E68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5F2744E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7164BD15" w14:textId="77777777" w:rsidR="00612D22" w:rsidRPr="00B03E5B" w:rsidRDefault="00612D22" w:rsidP="00FA6AA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612D22" w:rsidRPr="00B03E5B" w14:paraId="1C318916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9744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0D67B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1129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41FC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5690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612D22" w:rsidRPr="00B03E5B" w14:paraId="4AE03FC5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4E25E" w14:textId="676A9F2A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CEDAA" w14:textId="771BFF3E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 do aluno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67177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BD2D9" w14:textId="77777777" w:rsidR="00612D22" w:rsidRPr="00B03E5B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4A8E6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12D22" w:rsidRPr="00B03E5B" w14:paraId="3CBFA522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B3599" w14:textId="7B98960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3E5F5" w14:textId="05D13D12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 do aluno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9A466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49FF7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9A871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12D22" w:rsidRPr="00B03E5B" w14:paraId="6365544E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ED807" w14:textId="5D5D887B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253BE" w14:textId="511C92A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 da casa do aluno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379A3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E4559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726B9" w14:textId="7777777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12D22" w:rsidRPr="00B03E5B" w14:paraId="7F07A828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03104" w14:textId="424DA3BE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49E3" w14:textId="00D4D82C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 da casa do aluno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03E5D" w14:textId="3F13A8C7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558C3" w14:textId="2DABAF64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B2F05" w14:textId="6DBE429E" w:rsidR="00612D22" w:rsidRDefault="00612D22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612D22" w:rsidRPr="00B03E5B" w14:paraId="21834E40" w14:textId="77777777" w:rsidTr="00FA6AAA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FA5C8" w14:textId="2E9B6D47" w:rsidR="00612D22" w:rsidRDefault="0050444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7A873" w14:textId="23363D8D" w:rsidR="00612D22" w:rsidRDefault="0050444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Estado da casa do aluno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5FF7F" w14:textId="6861379A" w:rsidR="00612D22" w:rsidRDefault="0050444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77C0E" w14:textId="120FB945" w:rsidR="00612D22" w:rsidRDefault="0050444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F2BE1" w14:textId="2E42D0AC" w:rsidR="00612D22" w:rsidRDefault="0050444A" w:rsidP="00FA6AAA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  <w:bookmarkStart w:id="0" w:name="_GoBack"/>
            <w:bookmarkEnd w:id="0"/>
          </w:p>
        </w:tc>
      </w:tr>
    </w:tbl>
    <w:p w14:paraId="63CB0276" w14:textId="77777777" w:rsidR="00612D22" w:rsidRDefault="00612D22" w:rsidP="00612D22">
      <w:pPr>
        <w:tabs>
          <w:tab w:val="left" w:pos="3273"/>
        </w:tabs>
      </w:pPr>
    </w:p>
    <w:p w14:paraId="2D734B33" w14:textId="77777777" w:rsidR="00891ACF" w:rsidRPr="00B03E5B" w:rsidRDefault="00891ACF" w:rsidP="00D061F9">
      <w:pPr>
        <w:tabs>
          <w:tab w:val="left" w:pos="3273"/>
        </w:tabs>
      </w:pPr>
    </w:p>
    <w:sectPr w:rsidR="00891ACF" w:rsidRPr="00B03E5B" w:rsidSect="00D061F9">
      <w:headerReference w:type="default" r:id="rId8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B07EA" w14:textId="77777777" w:rsidR="00106CA7" w:rsidRDefault="00106CA7">
      <w:r>
        <w:separator/>
      </w:r>
    </w:p>
  </w:endnote>
  <w:endnote w:type="continuationSeparator" w:id="0">
    <w:p w14:paraId="7F2D00E2" w14:textId="77777777" w:rsidR="00106CA7" w:rsidRDefault="0010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47A9F" w14:textId="77777777" w:rsidR="00106CA7" w:rsidRDefault="00106CA7">
      <w:r>
        <w:separator/>
      </w:r>
    </w:p>
  </w:footnote>
  <w:footnote w:type="continuationSeparator" w:id="0">
    <w:p w14:paraId="3CA73285" w14:textId="77777777" w:rsidR="00106CA7" w:rsidRDefault="00106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33C4CACB" w:rsidR="003D4C66" w:rsidRDefault="0050444A" w:rsidP="00A463C8">
    <w:pPr>
      <w:jc w:val="center"/>
    </w:pPr>
    <w:r>
      <w:rPr>
        <w:b/>
        <w:noProof/>
        <w:sz w:val="12"/>
      </w:rPr>
      <w:drawing>
        <wp:inline distT="0" distB="0" distL="0" distR="0" wp14:anchorId="43F6F52E" wp14:editId="47661F1F">
          <wp:extent cx="1722120" cy="320040"/>
          <wp:effectExtent l="0" t="0" r="0" b="0"/>
          <wp:docPr id="1" name="Imagem 1" descr="logo-senai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enai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12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5B7EA4F4" w:rsidR="001719B4" w:rsidRPr="006465A6" w:rsidRDefault="00612D22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ESTUDOS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5E361BAB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CC0D15">
      <w:rPr>
        <w:rFonts w:ascii="Arial" w:hAnsi="Arial"/>
        <w:b/>
        <w:sz w:val="18"/>
      </w:rPr>
      <w:t>Julia Lumi Suzuki</w:t>
    </w:r>
  </w:p>
  <w:p w14:paraId="3279516F" w14:textId="2C941D96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612D22">
      <w:rPr>
        <w:rFonts w:ascii="Arial" w:hAnsi="Arial"/>
        <w:bCs/>
        <w:sz w:val="18"/>
      </w:rPr>
      <w:t>15</w:t>
    </w:r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612D22">
      <w:rPr>
        <w:rFonts w:ascii="Arial" w:hAnsi="Arial"/>
        <w:bCs/>
        <w:sz w:val="18"/>
      </w:rPr>
      <w:t>15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06CA7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444A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D69A8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2D22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0D15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CDF47-BDBD-4E0B-AF7D-86147A064F2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0</TotalTime>
  <Pages>2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</cp:revision>
  <cp:lastPrinted>2024-04-08T13:02:00Z</cp:lastPrinted>
  <dcterms:created xsi:type="dcterms:W3CDTF">2024-04-15T15:25:00Z</dcterms:created>
  <dcterms:modified xsi:type="dcterms:W3CDTF">2024-04-15T15:25:00Z</dcterms:modified>
  <cp:category>Curso de Aprendizagem Industrial</cp:category>
</cp:coreProperties>
</file>
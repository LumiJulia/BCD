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5"/>
        <w:gridCol w:w="5111"/>
        <w:gridCol w:w="1013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2C4F0094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340D1">
              <w:rPr>
                <w:rFonts w:ascii="Aptos Narrow" w:hAnsi="Aptos Narrow"/>
                <w:color w:val="000000"/>
                <w:sz w:val="22"/>
                <w:szCs w:val="22"/>
              </w:rPr>
              <w:t>Médico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34CEC880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CC0D15">
              <w:rPr>
                <w:rFonts w:ascii="Aptos Narrow" w:hAnsi="Aptos Narrow"/>
                <w:color w:val="000000"/>
                <w:sz w:val="22"/>
                <w:szCs w:val="22"/>
              </w:rPr>
              <w:t>Armazena informações d</w:t>
            </w:r>
            <w:r w:rsidR="008340D1">
              <w:rPr>
                <w:rFonts w:ascii="Aptos Narrow" w:hAnsi="Aptos Narrow"/>
                <w:color w:val="000000"/>
                <w:sz w:val="22"/>
                <w:szCs w:val="22"/>
              </w:rPr>
              <w:t>o médico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580BE9E5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340D1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TELEFONE</w:t>
            </w:r>
          </w:p>
        </w:tc>
      </w:tr>
      <w:tr w:rsidR="00B03E5B" w:rsidRPr="00B03E5B" w14:paraId="64A47201" w14:textId="77777777" w:rsidTr="005D69A8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27E53B1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340D1"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22533F2D" w:rsidR="00B03E5B" w:rsidRPr="00B03E5B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5F354172" w:rsidR="00B03E5B" w:rsidRPr="00B03E5B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40862ECA" w:rsidR="00B03E5B" w:rsidRPr="00B03E5B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03F0F54B" w:rsidR="000728BD" w:rsidRPr="00B03E5B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7A08FE33" w:rsidR="000728BD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médico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64C04390" w:rsidR="000728BD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206A8BC4" w:rsidR="000728BD" w:rsidRPr="00B03E5B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2EF1685D" w:rsidR="008340D1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3AD7A8BA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7926BC3F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 do médico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2732F7A7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438249F0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64534CF4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44010A1D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6B7BDFC3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 do médico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398E91B6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0E4D4553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731A135E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5C18E71B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00F551BF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TELEFONE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5B4E690F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1A64D747" w:rsidR="006B331E" w:rsidRDefault="008340D1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00277452" w14:textId="1C6A4C15" w:rsidR="00B03E5B" w:rsidRDefault="00B03E5B" w:rsidP="00D061F9">
      <w:pPr>
        <w:tabs>
          <w:tab w:val="left" w:pos="3273"/>
        </w:tabs>
      </w:pPr>
    </w:p>
    <w:p w14:paraId="4BEA2CD2" w14:textId="77777777" w:rsidR="008340D1" w:rsidRPr="00B03E5B" w:rsidRDefault="008340D1" w:rsidP="008340D1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8340D1" w:rsidRPr="00B03E5B" w14:paraId="48F9D46F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1C64416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EAFD" w14:textId="5F42FB15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</w:t>
            </w:r>
          </w:p>
        </w:tc>
      </w:tr>
      <w:tr w:rsidR="008340D1" w:rsidRPr="00B03E5B" w14:paraId="69398017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3578F13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A332" w14:textId="275E9AD0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do médico</w:t>
            </w:r>
          </w:p>
        </w:tc>
      </w:tr>
      <w:tr w:rsidR="008340D1" w:rsidRPr="00B03E5B" w14:paraId="35867645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DF3E4C5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416A" w14:textId="7365D3A8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8340D1" w:rsidRPr="00B03E5B" w14:paraId="38DCF26C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02740B2A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8340D1" w:rsidRPr="00B03E5B" w14:paraId="43E17E91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F4CDA81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2673300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C1C39F4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1E80CE7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E43A36E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8340D1" w:rsidRPr="00B03E5B" w14:paraId="0AFCF733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55B8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253E6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9983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1334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78D9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8340D1" w:rsidRPr="00B03E5B" w14:paraId="5BE0201F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1541" w14:textId="48B83094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telefone1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01B28" w14:textId="077F4D1E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do médico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9E62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EC8B4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67696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8340D1" w:rsidRPr="00B03E5B" w14:paraId="5B139D16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37FA" w14:textId="2240F8F3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telefone2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94F2F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 do médico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F7DFE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12A6C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5776F" w14:textId="6761B77C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8340D1" w:rsidRPr="00B03E5B" w14:paraId="6631B577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E44F0" w14:textId="319B524D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76CE5" w14:textId="2EB12D83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998DB" w14:textId="5E2BD6C0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9F993" w14:textId="52DA6D9F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6B85" w14:textId="20AC5FDB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8340D1" w:rsidRPr="00B03E5B" w14:paraId="0C7804DF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B8281" w14:textId="7406136A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A5467" w14:textId="4D1349DA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4961C" w14:textId="787E211F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F8DD6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10BA1" w14:textId="06CF12F2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735F8945" w14:textId="77777777" w:rsidR="008340D1" w:rsidRDefault="008340D1" w:rsidP="008340D1">
      <w:pPr>
        <w:tabs>
          <w:tab w:val="left" w:pos="3273"/>
        </w:tabs>
      </w:pPr>
    </w:p>
    <w:p w14:paraId="34F591E1" w14:textId="77777777" w:rsidR="008340D1" w:rsidRDefault="008340D1" w:rsidP="00D061F9">
      <w:pPr>
        <w:tabs>
          <w:tab w:val="left" w:pos="3273"/>
        </w:tabs>
      </w:pPr>
    </w:p>
    <w:p w14:paraId="2AC8EBB0" w14:textId="77777777" w:rsidR="008340D1" w:rsidRPr="00B03E5B" w:rsidRDefault="008340D1" w:rsidP="008340D1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4"/>
        <w:gridCol w:w="5111"/>
        <w:gridCol w:w="1013"/>
        <w:gridCol w:w="981"/>
        <w:gridCol w:w="1977"/>
      </w:tblGrid>
      <w:tr w:rsidR="008340D1" w:rsidRPr="00B03E5B" w14:paraId="5C13A9F9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9067808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B47C" w14:textId="3C9151BB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Paciente</w:t>
            </w:r>
          </w:p>
        </w:tc>
      </w:tr>
      <w:tr w:rsidR="008340D1" w:rsidRPr="00B03E5B" w14:paraId="0BA7A367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96CA6BF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DFCD" w14:textId="2712E7AE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informações do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paciente</w:t>
            </w:r>
          </w:p>
        </w:tc>
      </w:tr>
      <w:tr w:rsidR="008340D1" w:rsidRPr="00B03E5B" w14:paraId="3A148C49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934576C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9C22" w14:textId="2EC4BC02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TELEFONE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e CONSULTA</w:t>
            </w:r>
          </w:p>
        </w:tc>
      </w:tr>
      <w:tr w:rsidR="008340D1" w:rsidRPr="00B03E5B" w14:paraId="30A1127B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1568E62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8340D1" w:rsidRPr="00B03E5B" w14:paraId="09CA0FA3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E4EBA19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D461A84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573EDBB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B73E61D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84FD5CD" w14:textId="77777777" w:rsidR="008340D1" w:rsidRPr="00B03E5B" w:rsidRDefault="008340D1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8340D1" w:rsidRPr="00B03E5B" w14:paraId="1B736551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A4DA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F015C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E8CE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247E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C0C7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8340D1" w:rsidRPr="00B03E5B" w14:paraId="273DE983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291CB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FE985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médico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E65D1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4B5E0" w14:textId="77777777" w:rsidR="008340D1" w:rsidRPr="00B03E5B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23FFE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8340D1" w:rsidRPr="00B03E5B" w14:paraId="2C19A06E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41259" w14:textId="2841658F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85F3" w14:textId="491DF4F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TELEFONE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F75CD" w14:textId="0575C906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6E7A1" w14:textId="2BA92DD0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0E122" w14:textId="357F78FA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8340D1" w:rsidRPr="00B03E5B" w14:paraId="322FD56C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C75F3" w14:textId="16B54C1C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CONSULTA_codigo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5CAE3" w14:textId="7D6B4872" w:rsidR="008340D1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CONSULTA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5379C" w14:textId="7C853E45" w:rsidR="008340D1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35102" w14:textId="50103B08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7A4F3" w14:textId="7A91743F" w:rsidR="008340D1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8340D1" w:rsidRPr="00B03E5B" w14:paraId="560ECDD1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B4D39" w14:textId="47547CC3" w:rsidR="008340D1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MEDICO</w:t>
            </w:r>
            <w:r w:rsidR="008340D1">
              <w:rPr>
                <w:rFonts w:ascii="Aptos Narrow" w:hAnsi="Aptos Narrow"/>
                <w:color w:val="000000"/>
                <w:sz w:val="22"/>
                <w:szCs w:val="22"/>
              </w:rPr>
              <w:t>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E7E5D" w14:textId="2D2DE3D5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</w:t>
            </w:r>
            <w:r w:rsidR="005568DA">
              <w:rPr>
                <w:rFonts w:ascii="Aptos Narrow" w:hAnsi="Aptos Narrow"/>
                <w:color w:val="000000"/>
                <w:sz w:val="22"/>
                <w:szCs w:val="22"/>
              </w:rPr>
              <w:t>v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 estrangeira da tabela </w:t>
            </w:r>
            <w:r w:rsidR="005568DA">
              <w:rPr>
                <w:rFonts w:ascii="Aptos Narrow" w:hAnsi="Aptos Narrow"/>
                <w:color w:val="000000"/>
                <w:sz w:val="22"/>
                <w:szCs w:val="22"/>
              </w:rPr>
              <w:t>MÉDICO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29CF6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C67C7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6120A" w14:textId="77777777" w:rsidR="008340D1" w:rsidRDefault="008340D1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5568DA" w:rsidRPr="00B03E5B" w14:paraId="004F4E65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7085C" w14:textId="14ECA0C8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MEDICO_TELEFONE_codigo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8838B" w14:textId="449FAF0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MÉDICO_TELEFONE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B4855" w14:textId="79268C23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2C0BD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90707" w14:textId="2D73C8D4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10FAB002" w14:textId="4DEC35D8" w:rsidR="008340D1" w:rsidRDefault="008340D1" w:rsidP="008340D1">
      <w:pPr>
        <w:tabs>
          <w:tab w:val="left" w:pos="3273"/>
        </w:tabs>
      </w:pPr>
    </w:p>
    <w:p w14:paraId="79DA8E96" w14:textId="64D64A5C" w:rsidR="005568DA" w:rsidRDefault="005568DA" w:rsidP="008340D1">
      <w:pPr>
        <w:tabs>
          <w:tab w:val="left" w:pos="3273"/>
        </w:tabs>
      </w:pPr>
    </w:p>
    <w:p w14:paraId="0BEF8F28" w14:textId="00539BF2" w:rsidR="005568DA" w:rsidRDefault="005568DA" w:rsidP="008340D1">
      <w:pPr>
        <w:tabs>
          <w:tab w:val="left" w:pos="3273"/>
        </w:tabs>
      </w:pPr>
    </w:p>
    <w:p w14:paraId="22923F0D" w14:textId="5F8988AC" w:rsidR="005568DA" w:rsidRDefault="005568DA" w:rsidP="008340D1">
      <w:pPr>
        <w:tabs>
          <w:tab w:val="left" w:pos="3273"/>
        </w:tabs>
      </w:pPr>
    </w:p>
    <w:p w14:paraId="3A4D2A7E" w14:textId="3D63EEDA" w:rsidR="005568DA" w:rsidRDefault="005568DA" w:rsidP="008340D1">
      <w:pPr>
        <w:tabs>
          <w:tab w:val="left" w:pos="3273"/>
        </w:tabs>
      </w:pPr>
    </w:p>
    <w:p w14:paraId="3DCEFB2F" w14:textId="488719AF" w:rsidR="005568DA" w:rsidRDefault="005568DA" w:rsidP="008340D1">
      <w:pPr>
        <w:tabs>
          <w:tab w:val="left" w:pos="3273"/>
        </w:tabs>
      </w:pPr>
    </w:p>
    <w:p w14:paraId="01F11FBA" w14:textId="77777777" w:rsidR="005568DA" w:rsidRDefault="005568DA" w:rsidP="008340D1">
      <w:pPr>
        <w:tabs>
          <w:tab w:val="left" w:pos="3273"/>
        </w:tabs>
      </w:pPr>
    </w:p>
    <w:p w14:paraId="1A5ACB2F" w14:textId="77777777" w:rsidR="005568DA" w:rsidRPr="00B03E5B" w:rsidRDefault="005568DA" w:rsidP="005568DA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5568DA" w:rsidRPr="00B03E5B" w14:paraId="7249D4BA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8318ECA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9528" w14:textId="00A917FC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</w:t>
            </w:r>
          </w:p>
        </w:tc>
      </w:tr>
      <w:tr w:rsidR="005568DA" w:rsidRPr="00B03E5B" w14:paraId="0CFBFF2D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572E26D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3700" w14:textId="0394382C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telefone do paciente</w:t>
            </w:r>
          </w:p>
        </w:tc>
      </w:tr>
      <w:tr w:rsidR="005568DA" w:rsidRPr="00B03E5B" w14:paraId="1E025E5D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A7924B5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18E8" w14:textId="683B9872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5568DA" w:rsidRPr="00B03E5B" w14:paraId="5DA18E2F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BEAE6B5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568DA" w:rsidRPr="00B03E5B" w14:paraId="6FDED3AE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9D89883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55FA199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0C73369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50C3243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4FF11C7D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568DA" w:rsidRPr="00B03E5B" w14:paraId="41CB6D5D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A61B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0493B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13BA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C8B9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2851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5568DA" w:rsidRPr="00B03E5B" w14:paraId="0272DA9E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F5CA2" w14:textId="33A95B4D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telefone1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17025" w14:textId="7004D393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do paciente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80540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E1882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EE5CD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568DA" w:rsidRPr="00B03E5B" w14:paraId="613EC79C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99D84" w14:textId="4531540E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telefone2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C9AAF" w14:textId="3E451D46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do paciente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71237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2B30D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E938" w14:textId="78C6761D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5568DA" w:rsidRPr="00B03E5B" w14:paraId="51242EFF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8357" w14:textId="5E184FF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76804" w14:textId="4575842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E18E7" w14:textId="6F8CC669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E1948" w14:textId="6981B6A5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9DF2" w14:textId="7E890495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5568DA" w:rsidRPr="00B03E5B" w14:paraId="4C538249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BBD8E" w14:textId="68C76D7E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3F762" w14:textId="2C54A5EC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63BC1" w14:textId="60C4E104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F03BA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EBB47" w14:textId="7525DA49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3ABA0F26" w14:textId="77777777" w:rsidR="005568DA" w:rsidRDefault="005568DA" w:rsidP="005568DA">
      <w:pPr>
        <w:tabs>
          <w:tab w:val="left" w:pos="3273"/>
        </w:tabs>
      </w:pPr>
    </w:p>
    <w:p w14:paraId="70AE2474" w14:textId="77777777" w:rsidR="005568DA" w:rsidRPr="00B03E5B" w:rsidRDefault="005568DA" w:rsidP="005568DA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5568DA" w:rsidRPr="00B03E5B" w14:paraId="67ABCD93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3B961F6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02E4" w14:textId="0EA45FB0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Consulta</w:t>
            </w:r>
          </w:p>
        </w:tc>
      </w:tr>
      <w:tr w:rsidR="005568DA" w:rsidRPr="00B03E5B" w14:paraId="44C0E54A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4FA7E0F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D060" w14:textId="5FDE6DEC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informações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 consulta</w:t>
            </w:r>
          </w:p>
        </w:tc>
      </w:tr>
      <w:tr w:rsidR="005568DA" w:rsidRPr="00B03E5B" w14:paraId="567BF5AE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7292FBC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0FB2" w14:textId="28FFF163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5568DA" w:rsidRPr="00B03E5B" w14:paraId="789797BB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6C8D0221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568DA" w:rsidRPr="00B03E5B" w14:paraId="064C1C0D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AA4E8ED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388C003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03B0CDB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468F843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A08FFDA" w14:textId="77777777" w:rsidR="005568DA" w:rsidRPr="00B03E5B" w:rsidRDefault="005568DA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568DA" w:rsidRPr="00B03E5B" w14:paraId="357F286A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C7A2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37270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EB55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0202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D04E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5568DA" w:rsidRPr="00B03E5B" w14:paraId="55D597EB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E2972" w14:textId="28A5EF06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horario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8EA6E" w14:textId="4EFDDC40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Horário da consulta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66D01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A0B1" w14:textId="77777777" w:rsidR="005568DA" w:rsidRPr="00B03E5B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1A4A2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568DA" w:rsidRPr="00B03E5B" w14:paraId="00A2926D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1EDA1" w14:textId="29BF0001" w:rsidR="005568DA" w:rsidRDefault="004A495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procedimento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642D5" w14:textId="26BD7CE1" w:rsidR="005568DA" w:rsidRDefault="004A495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Procedimento que será realizado na consulta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EBD45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FDC61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46AF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568DA" w:rsidRPr="00B03E5B" w14:paraId="18386DE3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813D2" w14:textId="4E5B5205" w:rsidR="005568DA" w:rsidRDefault="004A495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médico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D5048" w14:textId="32539E3E" w:rsidR="005568DA" w:rsidRDefault="004A495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Médico da consulta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DBC3C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B4115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CA310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568DA" w:rsidRPr="00B03E5B" w14:paraId="504BE65F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C6579" w14:textId="0B1AB56B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D9BC9" w14:textId="331B2042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E5D24" w14:textId="39F6293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7EFF0" w14:textId="77777777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CBD6E" w14:textId="669D2F0C" w:rsidR="005568DA" w:rsidRDefault="005568D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0AD1BA4F" w14:textId="77777777" w:rsidR="005568DA" w:rsidRDefault="005568DA" w:rsidP="005568DA">
      <w:pPr>
        <w:tabs>
          <w:tab w:val="left" w:pos="3273"/>
        </w:tabs>
      </w:pPr>
    </w:p>
    <w:p w14:paraId="2D734B33" w14:textId="77777777" w:rsidR="00891ACF" w:rsidRPr="00B03E5B" w:rsidRDefault="00891ACF" w:rsidP="00D061F9">
      <w:pPr>
        <w:tabs>
          <w:tab w:val="left" w:pos="3273"/>
        </w:tabs>
      </w:pPr>
    </w:p>
    <w:sectPr w:rsidR="00891ACF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84B0B" w14:textId="77777777" w:rsidR="00FF4619" w:rsidRDefault="00FF4619">
      <w:r>
        <w:separator/>
      </w:r>
    </w:p>
  </w:endnote>
  <w:endnote w:type="continuationSeparator" w:id="0">
    <w:p w14:paraId="15608C22" w14:textId="77777777" w:rsidR="00FF4619" w:rsidRDefault="00FF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634D9" w14:textId="77777777" w:rsidR="00FF4619" w:rsidRDefault="00FF4619">
      <w:r>
        <w:separator/>
      </w:r>
    </w:p>
  </w:footnote>
  <w:footnote w:type="continuationSeparator" w:id="0">
    <w:p w14:paraId="50AE9236" w14:textId="77777777" w:rsidR="00FF4619" w:rsidRDefault="00FF4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1E75BACB" w:rsidR="003D4C66" w:rsidRDefault="004A495A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09F88793">
          <wp:extent cx="1727200" cy="33020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3D0B89E7" w:rsidR="001719B4" w:rsidRPr="006465A6" w:rsidRDefault="008340D1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CONSULTA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2815B14" w:rsidR="001719B4" w:rsidRPr="006465A6" w:rsidRDefault="008340D1" w:rsidP="008340D1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1.0</w:t>
          </w:r>
        </w:p>
      </w:tc>
    </w:tr>
  </w:tbl>
  <w:p w14:paraId="6629438E" w14:textId="5E361BAB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CC0D15">
      <w:rPr>
        <w:rFonts w:ascii="Arial" w:hAnsi="Arial"/>
        <w:b/>
        <w:sz w:val="18"/>
      </w:rPr>
      <w:t>Julia Lumi Suzuki</w:t>
    </w:r>
  </w:p>
  <w:p w14:paraId="3279516F" w14:textId="7DEBC772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8340D1">
      <w:rPr>
        <w:rFonts w:ascii="Arial" w:hAnsi="Arial"/>
        <w:bCs/>
        <w:sz w:val="18"/>
      </w:rPr>
      <w:t>15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8340D1">
      <w:rPr>
        <w:rFonts w:ascii="Arial" w:hAnsi="Arial"/>
        <w:bCs/>
        <w:sz w:val="18"/>
      </w:rPr>
      <w:t>15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495A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568DA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D69A8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3B2D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0D1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0D15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1DB6-BCD5-4E6C-8E23-B9DE5DFE68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0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</cp:revision>
  <cp:lastPrinted>2024-04-08T13:02:00Z</cp:lastPrinted>
  <dcterms:created xsi:type="dcterms:W3CDTF">2024-04-15T15:14:00Z</dcterms:created>
  <dcterms:modified xsi:type="dcterms:W3CDTF">2024-04-15T15:14:00Z</dcterms:modified>
  <cp:category>Curso de Aprendizagem Industrial</cp:category>
</cp:coreProperties>
</file>
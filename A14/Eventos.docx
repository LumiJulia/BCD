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5111"/>
        <w:gridCol w:w="900"/>
        <w:gridCol w:w="981"/>
        <w:gridCol w:w="1977"/>
      </w:tblGrid>
      <w:tr w:rsidR="00B03E5B" w:rsidRPr="00B03E5B" w14:paraId="310EDD86" w14:textId="77777777" w:rsidTr="00D061F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3A95A95A" w:rsidR="00B03E5B" w:rsidRPr="00B03E5B" w:rsidRDefault="002530DA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Evento</w:t>
            </w:r>
          </w:p>
        </w:tc>
      </w:tr>
      <w:tr w:rsidR="00B03E5B" w:rsidRPr="00B03E5B" w14:paraId="0CE097A8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259C80FD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CC0D15">
              <w:rPr>
                <w:rFonts w:ascii="Aptos Narrow" w:hAnsi="Aptos Narrow"/>
                <w:color w:val="000000"/>
                <w:sz w:val="22"/>
                <w:szCs w:val="22"/>
              </w:rPr>
              <w:t>Armazena informações d</w:t>
            </w:r>
            <w:r w:rsidR="002530DA">
              <w:rPr>
                <w:rFonts w:ascii="Aptos Narrow" w:hAnsi="Aptos Narrow"/>
                <w:color w:val="000000"/>
                <w:sz w:val="22"/>
                <w:szCs w:val="22"/>
              </w:rPr>
              <w:t>o evento esportivo</w:t>
            </w:r>
          </w:p>
        </w:tc>
      </w:tr>
      <w:tr w:rsidR="00B03E5B" w:rsidRPr="00B03E5B" w14:paraId="47487EB5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206513A9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2530DA"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 ESPORTES e COMPETIDOR</w:t>
            </w:r>
          </w:p>
        </w:tc>
      </w:tr>
      <w:tr w:rsidR="00B03E5B" w:rsidRPr="00B03E5B" w14:paraId="64A47201" w14:textId="77777777" w:rsidTr="005D69A8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331B2C8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03E5B" w:rsidRPr="00B03E5B" w14:paraId="37AC4B06" w14:textId="77777777" w:rsidTr="000728BD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 w:rsidR="00627CAA">
              <w:rPr>
                <w:rFonts w:ascii="Aptos Narrow" w:hAnsi="Aptos Narrow"/>
                <w:color w:val="000000"/>
                <w:sz w:val="22"/>
                <w:szCs w:val="22"/>
              </w:rPr>
              <w:t>, U</w:t>
            </w:r>
            <w:r w:rsidR="00002783">
              <w:rPr>
                <w:rFonts w:ascii="Aptos Narrow" w:hAnsi="Aptos Narrow"/>
                <w:color w:val="000000"/>
                <w:sz w:val="22"/>
                <w:szCs w:val="22"/>
              </w:rPr>
              <w:t>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061F9" w:rsidRPr="00B03E5B" w14:paraId="6EA1A9ED" w14:textId="77777777" w:rsidTr="007F601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5C34AA3B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2530DA"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7270768C" w:rsidR="00B03E5B" w:rsidRPr="00B03E5B" w:rsidRDefault="002530DA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490E7ED3" w:rsidR="00B03E5B" w:rsidRPr="00B03E5B" w:rsidRDefault="002530DA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00A97CC3" w:rsidR="00B03E5B" w:rsidRPr="00B03E5B" w:rsidRDefault="002530DA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0728BD" w:rsidRPr="00B03E5B" w14:paraId="34A35D66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50BA25EA" w:rsidR="000728BD" w:rsidRPr="00B03E5B" w:rsidRDefault="002530DA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ESPORTES_codigo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41B5A6FE" w:rsidR="000728BD" w:rsidRDefault="002530DA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da tabela ESPORTES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09FE96B9" w:rsidR="000728BD" w:rsidRDefault="002530DA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6B6D68E1" w:rsidR="000728BD" w:rsidRPr="00B03E5B" w:rsidRDefault="000728B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2ED98042" w:rsidR="000728BD" w:rsidRDefault="002530DA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6B331E" w:rsidRPr="00B03E5B" w14:paraId="7B809F37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5CFE896D" w:rsidR="006B331E" w:rsidRDefault="002530DA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COMPETIDOR_codigo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3C1A2289" w:rsidR="006B331E" w:rsidRDefault="002530DA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da tabela COMPETIDOR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25A650E9" w:rsidR="006B331E" w:rsidRDefault="002530DA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18FA6475" w:rsidR="006B331E" w:rsidRDefault="002530DA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6B331E" w:rsidRPr="00B03E5B" w14:paraId="2B0F8A5A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9785" w14:textId="760842D0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A361" w14:textId="39E1DDFB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A6D2" w14:textId="76C60A5F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6D0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7BDC" w14:textId="19CECAF2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6B331E" w:rsidRPr="00B03E5B" w14:paraId="127B9348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3447" w14:textId="0D312BD2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5651" w14:textId="290DBBC1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4490E" w14:textId="2688DC05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359A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4504" w14:textId="64870914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00277452" w14:textId="0FCE5500" w:rsidR="00B03E5B" w:rsidRDefault="00B03E5B" w:rsidP="00D061F9">
      <w:pPr>
        <w:tabs>
          <w:tab w:val="left" w:pos="3273"/>
        </w:tabs>
      </w:pPr>
    </w:p>
    <w:p w14:paraId="23C9BEA7" w14:textId="77777777" w:rsidR="002530DA" w:rsidRPr="00B03E5B" w:rsidRDefault="002530DA" w:rsidP="002530DA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2530DA" w:rsidRPr="00B03E5B" w14:paraId="3F2297E9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DA3E05E" w14:textId="77777777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2580" w14:textId="2DEA8D4F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sportes</w:t>
            </w:r>
          </w:p>
        </w:tc>
      </w:tr>
      <w:tr w:rsidR="002530DA" w:rsidRPr="00B03E5B" w14:paraId="58FA6507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D2A9B84" w14:textId="77777777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D092" w14:textId="79394082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 informações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dos esportes do evento esportivo</w:t>
            </w:r>
          </w:p>
        </w:tc>
      </w:tr>
      <w:tr w:rsidR="002530DA" w:rsidRPr="00B03E5B" w14:paraId="600CD0C2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9029E47" w14:textId="77777777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D061" w14:textId="32DD9210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2530DA" w:rsidRPr="00B03E5B" w14:paraId="4567B9A7" w14:textId="77777777" w:rsidTr="00FA6AAA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66B1932B" w14:textId="77777777" w:rsidR="002530DA" w:rsidRPr="00B03E5B" w:rsidRDefault="002530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2530DA" w:rsidRPr="00B03E5B" w14:paraId="1B096499" w14:textId="77777777" w:rsidTr="00FA6AAA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74A1E20" w14:textId="77777777" w:rsidR="002530DA" w:rsidRPr="00B03E5B" w:rsidRDefault="002530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1727F07" w14:textId="77777777" w:rsidR="002530DA" w:rsidRPr="00B03E5B" w:rsidRDefault="002530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7FFB60" w14:textId="77777777" w:rsidR="002530DA" w:rsidRPr="00B03E5B" w:rsidRDefault="002530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8DB3E76" w14:textId="77777777" w:rsidR="002530DA" w:rsidRPr="00B03E5B" w:rsidRDefault="002530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2DF7EB44" w14:textId="77777777" w:rsidR="002530DA" w:rsidRPr="00B03E5B" w:rsidRDefault="002530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2530DA" w:rsidRPr="00B03E5B" w14:paraId="535CBCA0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13B4" w14:textId="77777777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1BD3B" w14:textId="77777777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35EE" w14:textId="77777777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DFD3" w14:textId="77777777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7EDD" w14:textId="77777777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2530DA" w:rsidRPr="00B03E5B" w14:paraId="535C9648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D25E3" w14:textId="300588BB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32E30" w14:textId="58594A32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do esporte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FAE2B" w14:textId="2E30DB27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99371" w14:textId="6F469E50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A3E80" w14:textId="35E18C01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2530DA" w:rsidRPr="00B03E5B" w14:paraId="414E2F1D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E2392" w14:textId="1D55FA73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regras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76298" w14:textId="67B47A1A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Regras do esporte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E30CC" w14:textId="0E58E6F4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2B1D7" w14:textId="1B2E7D4E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D53A1" w14:textId="10F3AD2E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2530DA" w:rsidRPr="00B03E5B" w14:paraId="4262F612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24D64" w14:textId="740226F7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horario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FD7B6" w14:textId="5341A48B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Horario que ocorrerá o esporte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3279F" w14:textId="41846B11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3FC0A" w14:textId="41F719AB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90073" w14:textId="0D4BA889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2530DA" w:rsidRPr="00B03E5B" w14:paraId="514CED8A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6F684" w14:textId="77777777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C07F5" w14:textId="77777777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A3252" w14:textId="77777777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9586C" w14:textId="77777777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1D889" w14:textId="77777777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0F41A4F2" w14:textId="77777777" w:rsidR="002530DA" w:rsidRDefault="002530DA" w:rsidP="002530DA">
      <w:pPr>
        <w:tabs>
          <w:tab w:val="left" w:pos="3273"/>
        </w:tabs>
      </w:pPr>
    </w:p>
    <w:p w14:paraId="2A8D3EFA" w14:textId="77777777" w:rsidR="002530DA" w:rsidRPr="00B03E5B" w:rsidRDefault="002530DA" w:rsidP="002530DA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2530DA" w:rsidRPr="00B03E5B" w14:paraId="2C67E846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7B5C0EF" w14:textId="77777777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4892" w14:textId="5CA4231E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Competidor</w:t>
            </w:r>
          </w:p>
        </w:tc>
      </w:tr>
      <w:tr w:rsidR="002530DA" w:rsidRPr="00B03E5B" w14:paraId="565E0098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9469A1A" w14:textId="77777777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94AA" w14:textId="3FB34D2A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 informações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do competidor participante do evento</w:t>
            </w:r>
          </w:p>
        </w:tc>
      </w:tr>
      <w:tr w:rsidR="002530DA" w:rsidRPr="00B03E5B" w14:paraId="330A0B7D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F49A1F4" w14:textId="77777777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0C91" w14:textId="19878CB2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2530DA" w:rsidRPr="00B03E5B" w14:paraId="58B7A106" w14:textId="77777777" w:rsidTr="00FA6AAA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23679B25" w14:textId="77777777" w:rsidR="002530DA" w:rsidRPr="00B03E5B" w:rsidRDefault="002530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2530DA" w:rsidRPr="00B03E5B" w14:paraId="11D13B96" w14:textId="77777777" w:rsidTr="00FA6AAA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7A94111" w14:textId="77777777" w:rsidR="002530DA" w:rsidRPr="00B03E5B" w:rsidRDefault="002530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331F381" w14:textId="77777777" w:rsidR="002530DA" w:rsidRPr="00B03E5B" w:rsidRDefault="002530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E577CE5" w14:textId="77777777" w:rsidR="002530DA" w:rsidRPr="00B03E5B" w:rsidRDefault="002530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D5F3FA6" w14:textId="77777777" w:rsidR="002530DA" w:rsidRPr="00B03E5B" w:rsidRDefault="002530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0A1990B6" w14:textId="77777777" w:rsidR="002530DA" w:rsidRPr="00B03E5B" w:rsidRDefault="002530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2530DA" w:rsidRPr="00B03E5B" w14:paraId="68DE5B34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9614" w14:textId="77777777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533AA" w14:textId="77777777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D5A8" w14:textId="77777777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39CA" w14:textId="77777777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D738" w14:textId="77777777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2530DA" w:rsidRPr="00B03E5B" w14:paraId="569B3201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DCE41" w14:textId="770FACAA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E70D2" w14:textId="57803F46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do competidor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B26FF" w14:textId="5BA669BF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3BE09" w14:textId="4AA5B918" w:rsidR="002530DA" w:rsidRPr="00B03E5B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E17FD" w14:textId="0519A862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2530DA" w:rsidRPr="00B03E5B" w14:paraId="3389F0B1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A3C30" w14:textId="2D36D734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data_nasc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3BF86" w14:textId="1E948229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Data de nascimento do competidor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75976" w14:textId="14D90493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FDF48" w14:textId="31B1CB8D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97B6" w14:textId="488FD1BA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2530DA" w:rsidRPr="00B03E5B" w14:paraId="0F61C517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38C65" w14:textId="75BCA867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altura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DCD38" w14:textId="4A12990F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Altura do competidor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9E9B" w14:textId="63BBB66E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F8229" w14:textId="64E32F8B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67A3" w14:textId="7933DB47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2530DA" w:rsidRPr="00B03E5B" w14:paraId="1D4BB5C1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2B3FC" w14:textId="01C9C327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F9FF8" w14:textId="49549BD3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Peso do competidor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8A345" w14:textId="33625290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C4E0E" w14:textId="2BE7CCE8" w:rsid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B4D92" w14:textId="5A0B78D7" w:rsidR="002530DA" w:rsidRPr="002530DA" w:rsidRDefault="002530DA" w:rsidP="00FA6AAA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  <w:bookmarkStart w:id="0" w:name="_GoBack"/>
            <w:bookmarkEnd w:id="0"/>
          </w:p>
        </w:tc>
      </w:tr>
    </w:tbl>
    <w:p w14:paraId="7C886D2C" w14:textId="77777777" w:rsidR="002530DA" w:rsidRDefault="002530DA" w:rsidP="002530DA">
      <w:pPr>
        <w:tabs>
          <w:tab w:val="left" w:pos="3273"/>
        </w:tabs>
      </w:pPr>
    </w:p>
    <w:p w14:paraId="18D13CCE" w14:textId="77777777" w:rsidR="002530DA" w:rsidRPr="00B03E5B" w:rsidRDefault="002530DA" w:rsidP="002530DA">
      <w:pPr>
        <w:tabs>
          <w:tab w:val="left" w:pos="3273"/>
        </w:tabs>
      </w:pPr>
    </w:p>
    <w:p w14:paraId="2D734B33" w14:textId="77777777" w:rsidR="00891ACF" w:rsidRPr="00B03E5B" w:rsidRDefault="00891ACF" w:rsidP="00D061F9">
      <w:pPr>
        <w:tabs>
          <w:tab w:val="left" w:pos="3273"/>
        </w:tabs>
      </w:pPr>
    </w:p>
    <w:sectPr w:rsidR="00891ACF" w:rsidRPr="00B03E5B" w:rsidSect="00D061F9">
      <w:headerReference w:type="default" r:id="rId8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0D090" w14:textId="77777777" w:rsidR="009472C3" w:rsidRDefault="009472C3">
      <w:r>
        <w:separator/>
      </w:r>
    </w:p>
  </w:endnote>
  <w:endnote w:type="continuationSeparator" w:id="0">
    <w:p w14:paraId="0917352A" w14:textId="77777777" w:rsidR="009472C3" w:rsidRDefault="0094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10225" w14:textId="77777777" w:rsidR="009472C3" w:rsidRDefault="009472C3">
      <w:r>
        <w:separator/>
      </w:r>
    </w:p>
  </w:footnote>
  <w:footnote w:type="continuationSeparator" w:id="0">
    <w:p w14:paraId="3308B538" w14:textId="77777777" w:rsidR="009472C3" w:rsidRDefault="0094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77777777" w:rsidR="003D4C66" w:rsidRDefault="003D4C66" w:rsidP="00A463C8">
    <w:pPr>
      <w:jc w:val="center"/>
      <w:rPr>
        <w:b/>
      </w:rPr>
    </w:pPr>
  </w:p>
  <w:p w14:paraId="23A1DCE0" w14:textId="63ADE9A4" w:rsidR="003D4C66" w:rsidRDefault="002530DA" w:rsidP="00A463C8">
    <w:pPr>
      <w:jc w:val="center"/>
    </w:pPr>
    <w:r>
      <w:rPr>
        <w:b/>
        <w:noProof/>
        <w:sz w:val="12"/>
      </w:rPr>
      <w:drawing>
        <wp:inline distT="0" distB="0" distL="0" distR="0" wp14:anchorId="43F6F52E" wp14:editId="2E2F326A">
          <wp:extent cx="1720215" cy="326390"/>
          <wp:effectExtent l="0" t="0" r="0" b="0"/>
          <wp:docPr id="1" name="Imagem 1" descr="logo-senai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senai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215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1FBA7BAA" w:rsidR="001719B4" w:rsidRPr="006465A6" w:rsidRDefault="002530DA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EVENTOS</w:t>
          </w:r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5E361BAB" w:rsidR="00D6763D" w:rsidRDefault="001719B4" w:rsidP="00D061F9">
    <w:pPr>
      <w:spacing w:line="360" w:lineRule="auto"/>
      <w:ind w:left="-720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 xml:space="preserve">s): </w:t>
    </w:r>
    <w:r w:rsidR="00CC0D15">
      <w:rPr>
        <w:rFonts w:ascii="Arial" w:hAnsi="Arial"/>
        <w:b/>
        <w:sz w:val="18"/>
      </w:rPr>
      <w:t>Julia Lumi Suzuki</w:t>
    </w:r>
  </w:p>
  <w:p w14:paraId="3279516F" w14:textId="103CB27C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2530DA">
      <w:rPr>
        <w:rFonts w:ascii="Arial" w:hAnsi="Arial"/>
        <w:bCs/>
        <w:sz w:val="18"/>
      </w:rPr>
      <w:t>15</w:t>
    </w:r>
    <w:r>
      <w:rPr>
        <w:rFonts w:ascii="Arial" w:hAnsi="Arial"/>
        <w:bCs/>
        <w:sz w:val="18"/>
      </w:rPr>
      <w:t>/0</w:t>
    </w:r>
    <w:r w:rsidR="00287E70">
      <w:rPr>
        <w:rFonts w:ascii="Arial" w:hAnsi="Arial"/>
        <w:bCs/>
        <w:sz w:val="18"/>
      </w:rPr>
      <w:t>4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2530DA">
      <w:rPr>
        <w:rFonts w:ascii="Arial" w:hAnsi="Arial"/>
        <w:bCs/>
        <w:sz w:val="18"/>
      </w:rPr>
      <w:t>15</w:t>
    </w:r>
    <w:r w:rsidR="00D6763D">
      <w:rPr>
        <w:rFonts w:ascii="Arial" w:hAnsi="Arial"/>
        <w:bCs/>
        <w:sz w:val="18"/>
      </w:rPr>
      <w:t>/</w:t>
    </w:r>
    <w:r w:rsidR="00287E70">
      <w:rPr>
        <w:rFonts w:ascii="Arial" w:hAnsi="Arial"/>
        <w:bCs/>
        <w:sz w:val="18"/>
      </w:rPr>
      <w:t>04/20</w:t>
    </w:r>
    <w:r w:rsidR="00D6763D">
      <w:rPr>
        <w:rFonts w:ascii="Arial" w:hAnsi="Arial"/>
        <w:bCs/>
        <w:sz w:val="18"/>
      </w:rP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20FE0"/>
    <w:rsid w:val="00135E55"/>
    <w:rsid w:val="001364C8"/>
    <w:rsid w:val="0013740F"/>
    <w:rsid w:val="00140E7F"/>
    <w:rsid w:val="001558AB"/>
    <w:rsid w:val="00161FB4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530DA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5BB1"/>
    <w:rsid w:val="004E60D7"/>
    <w:rsid w:val="004E6A1F"/>
    <w:rsid w:val="004F0D65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D69A8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2C3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0D15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F3AB1-926E-4894-AE8B-F736372CB3A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0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Desenvolvimento</cp:lastModifiedBy>
  <cp:revision>2</cp:revision>
  <cp:lastPrinted>2024-04-08T13:02:00Z</cp:lastPrinted>
  <dcterms:created xsi:type="dcterms:W3CDTF">2024-04-15T12:35:00Z</dcterms:created>
  <dcterms:modified xsi:type="dcterms:W3CDTF">2024-04-15T12:35:00Z</dcterms:modified>
  <cp:category>Curso de Aprendizagem Industrial</cp:category>
</cp:coreProperties>
</file>
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BA28" w14:textId="77777777" w:rsidR="007F24D0" w:rsidRPr="00B03E5B" w:rsidRDefault="007F24D0" w:rsidP="007F24D0">
      <w:pPr>
        <w:tabs>
          <w:tab w:val="left" w:pos="3273"/>
        </w:tabs>
      </w:pPr>
    </w:p>
    <w:tbl>
      <w:tblPr>
        <w:tblW w:w="11375" w:type="dxa"/>
        <w:tblInd w:w="-1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5314"/>
        <w:gridCol w:w="1053"/>
        <w:gridCol w:w="1020"/>
        <w:gridCol w:w="2057"/>
      </w:tblGrid>
      <w:tr w:rsidR="007F24D0" w:rsidRPr="00B03E5B" w14:paraId="76094708" w14:textId="77777777" w:rsidTr="00CD7746">
        <w:trPr>
          <w:trHeight w:val="307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A97790E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4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F6D6" w14:textId="6F50FA60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UNIVERSIDADE</w:t>
            </w:r>
          </w:p>
        </w:tc>
      </w:tr>
      <w:tr w:rsidR="007F24D0" w:rsidRPr="00B03E5B" w14:paraId="17846C9E" w14:textId="77777777" w:rsidTr="00CD7746">
        <w:trPr>
          <w:trHeight w:val="307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CF6EF32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4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4395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da universidade</w:t>
            </w:r>
          </w:p>
        </w:tc>
      </w:tr>
      <w:tr w:rsidR="007F24D0" w:rsidRPr="00B03E5B" w14:paraId="5C2BC28B" w14:textId="77777777" w:rsidTr="00CD7746">
        <w:trPr>
          <w:trHeight w:val="307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E47B9CC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4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9D21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possui chave estrangeira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TELEFONES e ENDERECO</w:t>
            </w:r>
          </w:p>
        </w:tc>
      </w:tr>
      <w:tr w:rsidR="007F24D0" w:rsidRPr="00B03E5B" w14:paraId="636E3E01" w14:textId="77777777" w:rsidTr="00CD7746">
        <w:trPr>
          <w:trHeight w:val="307"/>
        </w:trPr>
        <w:tc>
          <w:tcPr>
            <w:tcW w:w="1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5D33A3F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7F24D0" w:rsidRPr="00B03E5B" w14:paraId="52577715" w14:textId="77777777" w:rsidTr="00CD7746">
        <w:trPr>
          <w:trHeight w:val="61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74D9245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F115BE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CDBE819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B63EB42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3453D8F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F24D0" w:rsidRPr="00B03E5B" w14:paraId="1DD78238" w14:textId="77777777" w:rsidTr="00CD7746">
        <w:trPr>
          <w:trHeight w:val="307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3C32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1FC4A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9094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6013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785F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PK,ID</w:t>
            </w:r>
          </w:p>
        </w:tc>
      </w:tr>
      <w:tr w:rsidR="007F24D0" w:rsidRPr="00B03E5B" w14:paraId="71901422" w14:textId="77777777" w:rsidTr="00CD7746">
        <w:trPr>
          <w:trHeight w:val="307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B708A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41F1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da universidade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36BEE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057D5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866F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F24D0" w:rsidRPr="00B03E5B" w14:paraId="6B2698EF" w14:textId="77777777" w:rsidTr="00CD7746">
        <w:trPr>
          <w:trHeight w:val="307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144F4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F0E00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 da universidade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8C2CF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64A82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FF66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F24D0" w:rsidRPr="00B03E5B" w14:paraId="03FEBDAD" w14:textId="77777777" w:rsidTr="00CD7746">
        <w:trPr>
          <w:trHeight w:val="307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60175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TELEFONES_codigo</w:t>
            </w:r>
          </w:p>
        </w:tc>
        <w:tc>
          <w:tcPr>
            <w:tcW w:w="5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2D06D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com o código da tabela TELEFONES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2C727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F100A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7268E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7F24D0" w:rsidRPr="00B03E5B" w14:paraId="34127334" w14:textId="77777777" w:rsidTr="00CD7746">
        <w:trPr>
          <w:trHeight w:val="307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F5024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ENDERECO_codigo</w:t>
            </w:r>
          </w:p>
        </w:tc>
        <w:tc>
          <w:tcPr>
            <w:tcW w:w="5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5B0E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com o código da tabela ENDERECO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0A17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C04AD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1F1C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4DA27F1E" w14:textId="77777777" w:rsidR="007F24D0" w:rsidRPr="00B03E5B" w:rsidRDefault="007F24D0" w:rsidP="007F24D0">
      <w:pPr>
        <w:tabs>
          <w:tab w:val="left" w:pos="3273"/>
        </w:tabs>
      </w:pPr>
    </w:p>
    <w:tbl>
      <w:tblPr>
        <w:tblW w:w="11331" w:type="dxa"/>
        <w:tblInd w:w="-1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5294"/>
        <w:gridCol w:w="1049"/>
        <w:gridCol w:w="1016"/>
        <w:gridCol w:w="2049"/>
      </w:tblGrid>
      <w:tr w:rsidR="007F24D0" w:rsidRPr="00B03E5B" w14:paraId="51FD14A3" w14:textId="77777777" w:rsidTr="00CD7746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DF3755E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7E53" w14:textId="71133C64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TELEFONES</w:t>
            </w:r>
          </w:p>
        </w:tc>
      </w:tr>
      <w:tr w:rsidR="007F24D0" w:rsidRPr="00B03E5B" w14:paraId="07726836" w14:textId="77777777" w:rsidTr="00CD7746">
        <w:trPr>
          <w:trHeight w:val="2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50D8CED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4687" w14:textId="7EB5D1B5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telefones da universidade</w:t>
            </w:r>
          </w:p>
        </w:tc>
      </w:tr>
      <w:tr w:rsidR="007F24D0" w:rsidRPr="00B03E5B" w14:paraId="53D0D1D4" w14:textId="77777777" w:rsidTr="00CD7746">
        <w:trPr>
          <w:trHeight w:val="2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B1497D0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E93E" w14:textId="02E79AEC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7F24D0" w:rsidRPr="00B03E5B" w14:paraId="03E40D8B" w14:textId="77777777" w:rsidTr="00CD7746">
        <w:trPr>
          <w:trHeight w:val="299"/>
        </w:trPr>
        <w:tc>
          <w:tcPr>
            <w:tcW w:w="1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0D0E97D9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7F24D0" w:rsidRPr="00B03E5B" w14:paraId="53964F11" w14:textId="77777777" w:rsidTr="00CD7746">
        <w:trPr>
          <w:trHeight w:val="5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EE83954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DEC2F53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8E03488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C4C13C9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D9FB958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F24D0" w:rsidRPr="00B03E5B" w14:paraId="52A93BFA" w14:textId="77777777" w:rsidTr="00CD7746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20CF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72AD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29A5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6DC5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D557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PK,ID</w:t>
            </w:r>
          </w:p>
        </w:tc>
      </w:tr>
      <w:tr w:rsidR="007F24D0" w:rsidRPr="00B03E5B" w14:paraId="590E45AA" w14:textId="77777777" w:rsidTr="00CD7746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C9B3" w14:textId="6E7BE039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telefone1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B6BC" w14:textId="57C38C62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da universidade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3AE9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FFD12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8244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F24D0" w:rsidRPr="00B03E5B" w14:paraId="0C5CABE2" w14:textId="77777777" w:rsidTr="00CD7746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3783B" w14:textId="0870AEBD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telefone2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83160" w14:textId="5F437434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da universidade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D5B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ACFB6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F696F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F24D0" w:rsidRPr="00B03E5B" w14:paraId="173A3B70" w14:textId="77777777" w:rsidTr="00CD7746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AA76F" w14:textId="39E8B325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63F38" w14:textId="4ECD6D58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3FE6B" w14:textId="289748B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15C0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36081" w14:textId="39CDD5FE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7F24D0" w:rsidRPr="00B03E5B" w14:paraId="3758D41C" w14:textId="77777777" w:rsidTr="00CD7746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6F3DB" w14:textId="4F19E949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5ECEE" w14:textId="6A836DD8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F2E2A" w14:textId="79166090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AFAF0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9C8CB" w14:textId="2F2D54AE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2D734B33" w14:textId="30176BFD" w:rsidR="00891ACF" w:rsidRDefault="00891ACF" w:rsidP="00D061F9">
      <w:pPr>
        <w:tabs>
          <w:tab w:val="left" w:pos="3273"/>
        </w:tabs>
      </w:pPr>
    </w:p>
    <w:p w14:paraId="64B54B07" w14:textId="77777777" w:rsidR="007F24D0" w:rsidRPr="00B03E5B" w:rsidRDefault="007F24D0" w:rsidP="007F24D0">
      <w:pPr>
        <w:tabs>
          <w:tab w:val="left" w:pos="3273"/>
        </w:tabs>
      </w:pPr>
    </w:p>
    <w:tbl>
      <w:tblPr>
        <w:tblW w:w="11335" w:type="dxa"/>
        <w:tblInd w:w="-12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3"/>
        <w:gridCol w:w="4531"/>
        <w:gridCol w:w="1044"/>
        <w:gridCol w:w="1011"/>
        <w:gridCol w:w="1326"/>
      </w:tblGrid>
      <w:tr w:rsidR="00CD7746" w:rsidRPr="00B03E5B" w14:paraId="6B63DA62" w14:textId="77777777" w:rsidTr="00CD7746">
        <w:trPr>
          <w:trHeight w:val="253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A0C2F46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79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6133" w14:textId="1106C5A3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ESTUDANTES</w:t>
            </w:r>
          </w:p>
        </w:tc>
      </w:tr>
      <w:tr w:rsidR="00CD7746" w:rsidRPr="00B03E5B" w14:paraId="05650876" w14:textId="77777777" w:rsidTr="00CD7746">
        <w:trPr>
          <w:trHeight w:val="253"/>
        </w:trPr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0BDE147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79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4E6A" w14:textId="78494E06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os estudantes</w:t>
            </w:r>
          </w:p>
        </w:tc>
      </w:tr>
      <w:tr w:rsidR="00CD7746" w:rsidRPr="00B03E5B" w14:paraId="7F7DC492" w14:textId="77777777" w:rsidTr="00CD7746">
        <w:trPr>
          <w:trHeight w:val="253"/>
        </w:trPr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0024314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79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102F" w14:textId="4BD9B65A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possui chave estrangeira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_EST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CURSO</w:t>
            </w:r>
          </w:p>
        </w:tc>
      </w:tr>
      <w:tr w:rsidR="00CD7746" w:rsidRPr="00B03E5B" w14:paraId="522ACDD3" w14:textId="77777777" w:rsidTr="00CD7746">
        <w:trPr>
          <w:trHeight w:val="253"/>
        </w:trPr>
        <w:tc>
          <w:tcPr>
            <w:tcW w:w="11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6EB0BA7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CD7746" w:rsidRPr="00B03E5B" w14:paraId="4705577D" w14:textId="77777777" w:rsidTr="00CD7746">
        <w:trPr>
          <w:trHeight w:val="509"/>
        </w:trPr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26EE6B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39565C0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56D394A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A3B8AC0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946AA70" w14:textId="77777777" w:rsidR="007F24D0" w:rsidRPr="00B03E5B" w:rsidRDefault="007F24D0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CD7746" w:rsidRPr="00B03E5B" w14:paraId="230FEE8E" w14:textId="77777777" w:rsidTr="00CD7746">
        <w:trPr>
          <w:trHeight w:val="253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3738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52CE5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26F4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4FB5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B043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PK,ID</w:t>
            </w:r>
          </w:p>
        </w:tc>
      </w:tr>
      <w:tr w:rsidR="00CD7746" w:rsidRPr="00B03E5B" w14:paraId="5D989A03" w14:textId="77777777" w:rsidTr="00CD7746">
        <w:trPr>
          <w:trHeight w:val="253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F8CF0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E9460" w14:textId="430DB80E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estudante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F01C3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37C58" w14:textId="77777777" w:rsidR="007F24D0" w:rsidRPr="00B03E5B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60206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CD7746" w:rsidRPr="00B03E5B" w14:paraId="5E265442" w14:textId="77777777" w:rsidTr="00CD7746">
        <w:trPr>
          <w:trHeight w:val="253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4C6B" w14:textId="0198F7DC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CURSO_codigo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56ADA" w14:textId="3CF55D9B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CURSO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1200F" w14:textId="3591295F" w:rsidR="007F24D0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7CAD3" w14:textId="491A8CE3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CBF5F" w14:textId="6E93628D" w:rsidR="007F24D0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CD7746" w:rsidRPr="00B03E5B" w14:paraId="603D7D3C" w14:textId="77777777" w:rsidTr="00CD7746">
        <w:trPr>
          <w:trHeight w:val="253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B6362" w14:textId="0BECD54F" w:rsidR="007F24D0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UNIVERSIDADE</w:t>
            </w:r>
            <w:r w:rsidR="007F24D0">
              <w:rPr>
                <w:rFonts w:ascii="Aptos Narrow" w:hAnsi="Aptos Narrow"/>
                <w:color w:val="000000"/>
                <w:sz w:val="22"/>
                <w:szCs w:val="22"/>
              </w:rPr>
              <w:t>_codigo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9220" w14:textId="2A9D8C28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 w:rsidR="00CD7746">
              <w:rPr>
                <w:rFonts w:ascii="Aptos Narrow" w:hAnsi="Aptos Narrow"/>
                <w:color w:val="000000"/>
                <w:sz w:val="22"/>
                <w:szCs w:val="22"/>
              </w:rPr>
              <w:t>UNIVERSIDADE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2A247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850AA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B5F8E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CD7746" w:rsidRPr="00B03E5B" w14:paraId="6AF37FFF" w14:textId="77777777" w:rsidTr="00CD7746">
        <w:trPr>
          <w:trHeight w:val="253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5EE8" w14:textId="1A502774" w:rsidR="007F24D0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UNIVERSIDADE_TELEFONES_codigo</w:t>
            </w: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7CAA3" w14:textId="36ADA8FB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 w:rsidR="00CD7746">
              <w:rPr>
                <w:rFonts w:ascii="Aptos Narrow" w:hAnsi="Aptos Narrow"/>
                <w:color w:val="000000"/>
                <w:sz w:val="22"/>
                <w:szCs w:val="22"/>
              </w:rPr>
              <w:t>TELEFONES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5BFAF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68C6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B69B8" w14:textId="77777777" w:rsidR="007F24D0" w:rsidRDefault="007F24D0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0D9693EB" w14:textId="36F5DFBE" w:rsidR="007F24D0" w:rsidRDefault="007F24D0" w:rsidP="00D061F9">
      <w:pPr>
        <w:tabs>
          <w:tab w:val="left" w:pos="3273"/>
        </w:tabs>
      </w:pPr>
    </w:p>
    <w:p w14:paraId="11955351" w14:textId="28AA155B" w:rsidR="00CD7746" w:rsidRDefault="00CD7746" w:rsidP="00D061F9">
      <w:pPr>
        <w:tabs>
          <w:tab w:val="left" w:pos="3273"/>
        </w:tabs>
      </w:pPr>
    </w:p>
    <w:p w14:paraId="2002101D" w14:textId="0A30EA07" w:rsidR="00CD7746" w:rsidRDefault="00CD7746" w:rsidP="00D061F9">
      <w:pPr>
        <w:tabs>
          <w:tab w:val="left" w:pos="3273"/>
        </w:tabs>
      </w:pPr>
    </w:p>
    <w:p w14:paraId="118EB895" w14:textId="2B4BDBC9" w:rsidR="00CD7746" w:rsidRDefault="00CD7746" w:rsidP="00D061F9">
      <w:pPr>
        <w:tabs>
          <w:tab w:val="left" w:pos="3273"/>
        </w:tabs>
      </w:pPr>
    </w:p>
    <w:p w14:paraId="79FE5D2C" w14:textId="77777777" w:rsidR="00CD7746" w:rsidRPr="00B03E5B" w:rsidRDefault="00CD7746" w:rsidP="00CD7746">
      <w:pPr>
        <w:tabs>
          <w:tab w:val="left" w:pos="3273"/>
        </w:tabs>
      </w:pPr>
    </w:p>
    <w:tbl>
      <w:tblPr>
        <w:tblW w:w="11331" w:type="dxa"/>
        <w:tblInd w:w="-1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5294"/>
        <w:gridCol w:w="1049"/>
        <w:gridCol w:w="1016"/>
        <w:gridCol w:w="2049"/>
      </w:tblGrid>
      <w:tr w:rsidR="00CD7746" w:rsidRPr="00B03E5B" w14:paraId="7429E28A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E496B4E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4ECD" w14:textId="4C3F500C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TELEFONES</w:t>
            </w:r>
            <w:r w:rsidR="00653357">
              <w:rPr>
                <w:rFonts w:ascii="Aptos Narrow" w:hAnsi="Aptos Narrow"/>
                <w:color w:val="000000"/>
                <w:sz w:val="22"/>
                <w:szCs w:val="22"/>
              </w:rPr>
              <w:t>_EST</w:t>
            </w:r>
          </w:p>
        </w:tc>
      </w:tr>
      <w:tr w:rsidR="00CD7746" w:rsidRPr="00B03E5B" w14:paraId="147C056C" w14:textId="77777777" w:rsidTr="00E96B9D">
        <w:trPr>
          <w:trHeight w:val="2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5E4C0B2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2A2E" w14:textId="1770F002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telefones d</w:t>
            </w:r>
            <w:r w:rsidR="00653357">
              <w:rPr>
                <w:rFonts w:ascii="Aptos Narrow" w:hAnsi="Aptos Narrow"/>
                <w:color w:val="000000"/>
                <w:sz w:val="22"/>
                <w:szCs w:val="22"/>
              </w:rPr>
              <w:t>os estudantes</w:t>
            </w:r>
          </w:p>
        </w:tc>
      </w:tr>
      <w:tr w:rsidR="00CD7746" w:rsidRPr="00B03E5B" w14:paraId="039EC3B0" w14:textId="77777777" w:rsidTr="00E96B9D">
        <w:trPr>
          <w:trHeight w:val="2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4E8CA7C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F77A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CD7746" w:rsidRPr="00B03E5B" w14:paraId="4FE9D43D" w14:textId="77777777" w:rsidTr="00E96B9D">
        <w:trPr>
          <w:trHeight w:val="299"/>
        </w:trPr>
        <w:tc>
          <w:tcPr>
            <w:tcW w:w="1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CC5EB89" w14:textId="77777777" w:rsidR="00CD7746" w:rsidRPr="00B03E5B" w:rsidRDefault="00CD7746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CD7746" w:rsidRPr="00B03E5B" w14:paraId="06D482DC" w14:textId="77777777" w:rsidTr="00E96B9D">
        <w:trPr>
          <w:trHeight w:val="5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8801089" w14:textId="77777777" w:rsidR="00CD7746" w:rsidRPr="00B03E5B" w:rsidRDefault="00CD7746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4073295" w14:textId="77777777" w:rsidR="00CD7746" w:rsidRPr="00B03E5B" w:rsidRDefault="00CD7746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32C5DA9" w14:textId="77777777" w:rsidR="00CD7746" w:rsidRPr="00B03E5B" w:rsidRDefault="00CD7746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8120CF0" w14:textId="77777777" w:rsidR="00CD7746" w:rsidRPr="00B03E5B" w:rsidRDefault="00CD7746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7872649" w14:textId="77777777" w:rsidR="00CD7746" w:rsidRPr="00B03E5B" w:rsidRDefault="00CD7746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CD7746" w:rsidRPr="00B03E5B" w14:paraId="7C2FA6CA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D836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627C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2B34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42FB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6FE7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PK,ID</w:t>
            </w:r>
          </w:p>
        </w:tc>
      </w:tr>
      <w:tr w:rsidR="00CD7746" w:rsidRPr="00B03E5B" w14:paraId="32EBAD92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E8439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telefone1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6DD3" w14:textId="06BF91F9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</w:t>
            </w:r>
            <w:r w:rsidR="00653357">
              <w:rPr>
                <w:rFonts w:ascii="Aptos Narrow" w:hAnsi="Aptos Narrow"/>
                <w:color w:val="000000"/>
                <w:sz w:val="22"/>
                <w:szCs w:val="22"/>
              </w:rPr>
              <w:t>o estudante/responsável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91FCE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5E7E6" w14:textId="77777777" w:rsidR="00CD7746" w:rsidRPr="00B03E5B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0FA9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CD7746" w:rsidRPr="00B03E5B" w14:paraId="3AA00999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E9874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telefone2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B4886" w14:textId="70D4FC02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</w:t>
            </w:r>
            <w:r w:rsidR="00653357">
              <w:rPr>
                <w:rFonts w:ascii="Aptos Narrow" w:hAnsi="Aptos Narrow"/>
                <w:color w:val="000000"/>
                <w:sz w:val="22"/>
                <w:szCs w:val="22"/>
              </w:rPr>
              <w:t>o estudante/responsável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00DE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0035D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DE1E7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CD7746" w:rsidRPr="00B03E5B" w14:paraId="226F763A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D12A4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0F22C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75E98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4DA8A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BA80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CD7746" w:rsidRPr="00B03E5B" w14:paraId="5D69B077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74B9E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CADE2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7ADDD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5CD62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4D0C3" w14:textId="77777777" w:rsidR="00CD7746" w:rsidRDefault="00CD7746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35D4CB5E" w14:textId="77777777" w:rsidR="00653357" w:rsidRDefault="00653357" w:rsidP="00653357">
      <w:pPr>
        <w:tabs>
          <w:tab w:val="left" w:pos="3273"/>
        </w:tabs>
      </w:pPr>
    </w:p>
    <w:p w14:paraId="3F8AABB1" w14:textId="77777777" w:rsidR="00653357" w:rsidRPr="00B03E5B" w:rsidRDefault="00653357" w:rsidP="00653357">
      <w:pPr>
        <w:tabs>
          <w:tab w:val="left" w:pos="3273"/>
        </w:tabs>
      </w:pPr>
    </w:p>
    <w:tbl>
      <w:tblPr>
        <w:tblW w:w="11331" w:type="dxa"/>
        <w:tblInd w:w="-1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5294"/>
        <w:gridCol w:w="1049"/>
        <w:gridCol w:w="1016"/>
        <w:gridCol w:w="2049"/>
      </w:tblGrid>
      <w:tr w:rsidR="00653357" w:rsidRPr="00B03E5B" w14:paraId="7201859E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5E97746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8755" w14:textId="4DCBD30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CURSO</w:t>
            </w:r>
          </w:p>
        </w:tc>
      </w:tr>
      <w:tr w:rsidR="00653357" w:rsidRPr="00B03E5B" w14:paraId="6C6E8806" w14:textId="77777777" w:rsidTr="00E96B9D">
        <w:trPr>
          <w:trHeight w:val="2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F6FF203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416B" w14:textId="69E51ED2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curso do estudante</w:t>
            </w:r>
          </w:p>
        </w:tc>
      </w:tr>
      <w:tr w:rsidR="00653357" w:rsidRPr="00B03E5B" w14:paraId="01379089" w14:textId="77777777" w:rsidTr="00E96B9D">
        <w:trPr>
          <w:trHeight w:val="2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7654C6F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4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1AB6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653357" w:rsidRPr="00B03E5B" w14:paraId="50C92B51" w14:textId="77777777" w:rsidTr="00E96B9D">
        <w:trPr>
          <w:trHeight w:val="299"/>
        </w:trPr>
        <w:tc>
          <w:tcPr>
            <w:tcW w:w="11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BB09822" w14:textId="77777777" w:rsidR="00653357" w:rsidRPr="00B03E5B" w:rsidRDefault="00653357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653357" w:rsidRPr="00B03E5B" w14:paraId="748A3608" w14:textId="77777777" w:rsidTr="00E96B9D">
        <w:trPr>
          <w:trHeight w:val="5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08F94FF" w14:textId="77777777" w:rsidR="00653357" w:rsidRPr="00B03E5B" w:rsidRDefault="00653357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F53DAEC" w14:textId="77777777" w:rsidR="00653357" w:rsidRPr="00B03E5B" w:rsidRDefault="00653357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F0252DF" w14:textId="77777777" w:rsidR="00653357" w:rsidRPr="00B03E5B" w:rsidRDefault="00653357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7320542" w14:textId="77777777" w:rsidR="00653357" w:rsidRPr="00B03E5B" w:rsidRDefault="00653357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500A36C" w14:textId="77777777" w:rsidR="00653357" w:rsidRPr="00B03E5B" w:rsidRDefault="00653357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653357" w:rsidRPr="00B03E5B" w14:paraId="65B1759B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BBE7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7571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58E1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67A3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9F06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PK,ID</w:t>
            </w:r>
          </w:p>
        </w:tc>
      </w:tr>
      <w:tr w:rsidR="00653357" w:rsidRPr="00B03E5B" w14:paraId="40FCD1D9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9FA3" w14:textId="243056F6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125E" w14:textId="78F2AD66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curso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39E66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0B1CE" w14:textId="77777777" w:rsidR="00653357" w:rsidRPr="00B03E5B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20454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53357" w:rsidRPr="00B03E5B" w14:paraId="6450DEFB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B48AD" w14:textId="166038D9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horario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FDC54" w14:textId="1B9F2CCB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Horário do curso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674A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B8DD9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DA35C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53357" w:rsidRPr="00B03E5B" w14:paraId="3BF91285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725DE" w14:textId="319D7496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carga_horaria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47198" w14:textId="7E7FBC75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Carga horária do curso por semestre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693AF" w14:textId="1D20B4A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74A4" w14:textId="61058256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B023" w14:textId="03BE9B8B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53357" w:rsidRPr="00B03E5B" w14:paraId="69A612A7" w14:textId="77777777" w:rsidTr="00E96B9D">
        <w:trPr>
          <w:trHeight w:val="299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8500E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41DD3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90157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550B4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5EB06" w14:textId="77777777" w:rsidR="00653357" w:rsidRDefault="00653357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364623C8" w14:textId="4261DA1E" w:rsidR="00CD7746" w:rsidRDefault="00CD7746" w:rsidP="00D061F9">
      <w:pPr>
        <w:tabs>
          <w:tab w:val="left" w:pos="3273"/>
        </w:tabs>
      </w:pPr>
    </w:p>
    <w:p w14:paraId="3EF99AB3" w14:textId="08B08ACA" w:rsidR="00653357" w:rsidRDefault="00653357" w:rsidP="00D061F9">
      <w:pPr>
        <w:tabs>
          <w:tab w:val="left" w:pos="3273"/>
        </w:tabs>
      </w:pPr>
    </w:p>
    <w:p w14:paraId="77C91EFA" w14:textId="79B6547A" w:rsidR="00653357" w:rsidRDefault="00653357" w:rsidP="00D061F9">
      <w:pPr>
        <w:tabs>
          <w:tab w:val="left" w:pos="3273"/>
        </w:tabs>
      </w:pPr>
    </w:p>
    <w:p w14:paraId="62D3CFAB" w14:textId="72D2BCFE" w:rsidR="00653357" w:rsidRDefault="00653357" w:rsidP="00D061F9">
      <w:pPr>
        <w:tabs>
          <w:tab w:val="left" w:pos="3273"/>
        </w:tabs>
      </w:pPr>
    </w:p>
    <w:p w14:paraId="19A94F5E" w14:textId="0F567CA1" w:rsidR="00653357" w:rsidRDefault="00653357" w:rsidP="00D061F9">
      <w:pPr>
        <w:tabs>
          <w:tab w:val="left" w:pos="3273"/>
        </w:tabs>
      </w:pPr>
    </w:p>
    <w:p w14:paraId="03F7D7CD" w14:textId="561E867F" w:rsidR="00653357" w:rsidRDefault="00653357" w:rsidP="00D061F9">
      <w:pPr>
        <w:tabs>
          <w:tab w:val="left" w:pos="3273"/>
        </w:tabs>
      </w:pPr>
    </w:p>
    <w:p w14:paraId="6C1AAAB9" w14:textId="56146D52" w:rsidR="00653357" w:rsidRDefault="00653357" w:rsidP="00D061F9">
      <w:pPr>
        <w:tabs>
          <w:tab w:val="left" w:pos="3273"/>
        </w:tabs>
      </w:pPr>
    </w:p>
    <w:p w14:paraId="68B2D534" w14:textId="2FAA13BE" w:rsidR="00653357" w:rsidRDefault="00653357" w:rsidP="00D061F9">
      <w:pPr>
        <w:tabs>
          <w:tab w:val="left" w:pos="3273"/>
        </w:tabs>
      </w:pPr>
    </w:p>
    <w:p w14:paraId="2AC4306C" w14:textId="43827541" w:rsidR="00653357" w:rsidRDefault="00653357" w:rsidP="00D061F9">
      <w:pPr>
        <w:tabs>
          <w:tab w:val="left" w:pos="3273"/>
        </w:tabs>
      </w:pPr>
    </w:p>
    <w:p w14:paraId="7ED9062B" w14:textId="66CE8B5E" w:rsidR="00653357" w:rsidRDefault="00653357" w:rsidP="00D061F9">
      <w:pPr>
        <w:tabs>
          <w:tab w:val="left" w:pos="3273"/>
        </w:tabs>
      </w:pPr>
    </w:p>
    <w:p w14:paraId="1CC576C8" w14:textId="5E6AA421" w:rsidR="00653357" w:rsidRDefault="00653357" w:rsidP="00D061F9">
      <w:pPr>
        <w:tabs>
          <w:tab w:val="left" w:pos="3273"/>
        </w:tabs>
      </w:pPr>
    </w:p>
    <w:p w14:paraId="3C277F26" w14:textId="5245A3A1" w:rsidR="00653357" w:rsidRDefault="00653357" w:rsidP="00D061F9">
      <w:pPr>
        <w:tabs>
          <w:tab w:val="left" w:pos="3273"/>
        </w:tabs>
      </w:pPr>
    </w:p>
    <w:p w14:paraId="54A334A0" w14:textId="1426AF80" w:rsidR="00653357" w:rsidRDefault="00653357" w:rsidP="00D061F9">
      <w:pPr>
        <w:tabs>
          <w:tab w:val="left" w:pos="3273"/>
        </w:tabs>
      </w:pPr>
    </w:p>
    <w:p w14:paraId="2B277F05" w14:textId="25409B2A" w:rsidR="00653357" w:rsidRDefault="00653357" w:rsidP="00D061F9">
      <w:pPr>
        <w:tabs>
          <w:tab w:val="left" w:pos="3273"/>
        </w:tabs>
      </w:pPr>
    </w:p>
    <w:p w14:paraId="3A8D6483" w14:textId="5D55CFA7" w:rsidR="00653357" w:rsidRDefault="00653357" w:rsidP="00D061F9">
      <w:pPr>
        <w:tabs>
          <w:tab w:val="left" w:pos="3273"/>
        </w:tabs>
      </w:pPr>
    </w:p>
    <w:p w14:paraId="400C203F" w14:textId="2C3DDDEA" w:rsidR="00653357" w:rsidRDefault="00653357" w:rsidP="00D061F9">
      <w:pPr>
        <w:tabs>
          <w:tab w:val="left" w:pos="3273"/>
        </w:tabs>
      </w:pPr>
    </w:p>
    <w:p w14:paraId="5C77295B" w14:textId="627A6F9C" w:rsidR="00653357" w:rsidRDefault="00653357" w:rsidP="00D061F9">
      <w:pPr>
        <w:tabs>
          <w:tab w:val="left" w:pos="3273"/>
        </w:tabs>
      </w:pPr>
    </w:p>
    <w:p w14:paraId="0E188E90" w14:textId="5F21EA73" w:rsidR="00653357" w:rsidRDefault="00653357" w:rsidP="00D061F9">
      <w:pPr>
        <w:tabs>
          <w:tab w:val="left" w:pos="3273"/>
        </w:tabs>
      </w:pPr>
    </w:p>
    <w:p w14:paraId="332C2A33" w14:textId="405BB9FF" w:rsidR="00653357" w:rsidRDefault="00653357" w:rsidP="00D061F9">
      <w:pPr>
        <w:tabs>
          <w:tab w:val="left" w:pos="3273"/>
        </w:tabs>
      </w:pPr>
    </w:p>
    <w:p w14:paraId="19FB52D1" w14:textId="59A4D3F9" w:rsidR="00653357" w:rsidRDefault="00653357" w:rsidP="00D061F9">
      <w:pPr>
        <w:tabs>
          <w:tab w:val="left" w:pos="3273"/>
        </w:tabs>
      </w:pPr>
    </w:p>
    <w:p w14:paraId="2364CC34" w14:textId="6CFAAB13" w:rsidR="00653357" w:rsidRDefault="00653357" w:rsidP="00D061F9">
      <w:pPr>
        <w:tabs>
          <w:tab w:val="left" w:pos="3273"/>
        </w:tabs>
      </w:pPr>
    </w:p>
    <w:p w14:paraId="6781DCFB" w14:textId="7C07645E" w:rsidR="00653357" w:rsidRDefault="00653357" w:rsidP="00D061F9">
      <w:pPr>
        <w:tabs>
          <w:tab w:val="left" w:pos="3273"/>
        </w:tabs>
      </w:pPr>
    </w:p>
    <w:p w14:paraId="42A26C86" w14:textId="6C2A2C9D" w:rsidR="00653357" w:rsidRDefault="00653357" w:rsidP="00D061F9">
      <w:pPr>
        <w:tabs>
          <w:tab w:val="left" w:pos="3273"/>
        </w:tabs>
      </w:pPr>
    </w:p>
    <w:p w14:paraId="28FE7E5E" w14:textId="4642B563" w:rsidR="00653357" w:rsidRDefault="00653357" w:rsidP="00D061F9">
      <w:pPr>
        <w:tabs>
          <w:tab w:val="left" w:pos="3273"/>
        </w:tabs>
      </w:pPr>
    </w:p>
    <w:p w14:paraId="08357D9F" w14:textId="77777777" w:rsidR="00653357" w:rsidRPr="00B03E5B" w:rsidRDefault="00653357" w:rsidP="00D061F9">
      <w:pPr>
        <w:tabs>
          <w:tab w:val="left" w:pos="3273"/>
        </w:tabs>
      </w:pPr>
    </w:p>
    <w:sectPr w:rsidR="00653357" w:rsidRPr="00B03E5B" w:rsidSect="00D0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8C18C" w14:textId="77777777" w:rsidR="00CB45C9" w:rsidRDefault="00CB45C9">
      <w:r>
        <w:separator/>
      </w:r>
    </w:p>
  </w:endnote>
  <w:endnote w:type="continuationSeparator" w:id="0">
    <w:p w14:paraId="13A89532" w14:textId="77777777" w:rsidR="00CB45C9" w:rsidRDefault="00CB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4C6C6" w14:textId="77777777" w:rsidR="00653357" w:rsidRDefault="006533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00569" w14:textId="77777777" w:rsidR="00653357" w:rsidRDefault="006533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5FC6B" w14:textId="77777777" w:rsidR="00653357" w:rsidRDefault="006533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905CD" w14:textId="77777777" w:rsidR="00CB45C9" w:rsidRDefault="00CB45C9">
      <w:r>
        <w:separator/>
      </w:r>
    </w:p>
  </w:footnote>
  <w:footnote w:type="continuationSeparator" w:id="0">
    <w:p w14:paraId="4F2A306A" w14:textId="77777777" w:rsidR="00CB45C9" w:rsidRDefault="00CB4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824FB" w14:textId="77777777" w:rsidR="00653357" w:rsidRDefault="006533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432E7C46" w:rsidR="003D4C66" w:rsidRDefault="00653357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0934A1C3">
          <wp:extent cx="1717675" cy="33274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675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5619F6FA" w:rsidR="001719B4" w:rsidRPr="00653357" w:rsidRDefault="00CC0D15" w:rsidP="002A24FF">
          <w:pPr>
            <w:pStyle w:val="Cabealho"/>
            <w:rPr>
              <w:rFonts w:ascii="Arial" w:hAnsi="Arial" w:cs="Arial"/>
              <w:b/>
              <w:sz w:val="24"/>
              <w:szCs w:val="24"/>
              <w:u w:val="single"/>
            </w:rPr>
          </w:pPr>
          <w:r>
            <w:rPr>
              <w:rFonts w:ascii="Arial" w:hAnsi="Arial" w:cs="Arial"/>
              <w:b/>
              <w:sz w:val="24"/>
              <w:szCs w:val="24"/>
            </w:rPr>
            <w:t>UNIVERSIDADE</w:t>
          </w:r>
          <w:bookmarkStart w:id="0" w:name="_GoBack"/>
          <w:bookmarkEnd w:id="0"/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5E361BA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CC0D15">
      <w:rPr>
        <w:rFonts w:ascii="Arial" w:hAnsi="Arial"/>
        <w:b/>
        <w:sz w:val="18"/>
      </w:rPr>
      <w:t>Julia Lumi Suzuki</w:t>
    </w:r>
  </w:p>
  <w:p w14:paraId="3279516F" w14:textId="064903E2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E8D61" w14:textId="77777777" w:rsidR="00653357" w:rsidRDefault="006533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3357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24D0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5C9"/>
    <w:rsid w:val="00CB4CAF"/>
    <w:rsid w:val="00CB6A1D"/>
    <w:rsid w:val="00CC0D15"/>
    <w:rsid w:val="00CC6575"/>
    <w:rsid w:val="00CC6781"/>
    <w:rsid w:val="00CD4C85"/>
    <w:rsid w:val="00CD5AFF"/>
    <w:rsid w:val="00CD7746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933DE-9B1E-4DA7-8EF1-A21410B698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1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2024-04-08T16:35:00Z</dcterms:created>
  <dcterms:modified xsi:type="dcterms:W3CDTF">2024-04-08T16:35:00Z</dcterms:modified>
  <cp:category>Curso de Aprendizagem Industrial</cp:category>
</cp:coreProperties>
</file>
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900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582CE6A2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6D2DDFE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>Armazena informações da universidade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</w:tr>
      <w:tr w:rsidR="00B03E5B" w:rsidRPr="00B03E5B" w14:paraId="64A47201" w14:textId="77777777" w:rsidTr="005D69A8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75AAFF14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2B741F8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0A7A713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5F5D815D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3C089D00" w:rsidR="000728BD" w:rsidRPr="00B03E5B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20EA6107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1655F88A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6B6D68E1" w:rsidR="000728BD" w:rsidRPr="00B03E5B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2138AFEB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17BD0DC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A98FAF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B2C8A6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6C189C3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B259" w14:textId="77777777" w:rsidR="005D69A8" w:rsidRDefault="005D69A8">
      <w:r>
        <w:separator/>
      </w:r>
    </w:p>
  </w:endnote>
  <w:endnote w:type="continuationSeparator" w:id="0">
    <w:p w14:paraId="42933C5C" w14:textId="77777777" w:rsidR="005D69A8" w:rsidRDefault="005D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7DCFD" w14:textId="77777777" w:rsidR="005D69A8" w:rsidRDefault="005D69A8">
      <w:r>
        <w:separator/>
      </w:r>
    </w:p>
  </w:footnote>
  <w:footnote w:type="continuationSeparator" w:id="0">
    <w:p w14:paraId="2014A28D" w14:textId="77777777" w:rsidR="005D69A8" w:rsidRDefault="005D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77777777" w:rsidR="003D4C66" w:rsidRDefault="005D69A8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5619F6FA" w:rsidR="001719B4" w:rsidRPr="006465A6" w:rsidRDefault="00CC0D15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UNIVERSIDADE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 xml:space="preserve">Julia </w:t>
    </w:r>
    <w:proofErr w:type="spellStart"/>
    <w:r w:rsidR="00CC0D15">
      <w:rPr>
        <w:rFonts w:ascii="Arial" w:hAnsi="Arial"/>
        <w:b/>
        <w:sz w:val="18"/>
      </w:rPr>
      <w:t>Lumi</w:t>
    </w:r>
    <w:proofErr w:type="spellEnd"/>
    <w:r w:rsidR="00CC0D15">
      <w:rPr>
        <w:rFonts w:ascii="Arial" w:hAnsi="Arial"/>
        <w:b/>
        <w:sz w:val="18"/>
      </w:rPr>
      <w:t xml:space="preserve"> Suzuki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D69A8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0D15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CD21-9CF7-4259-BBDF-4C71192ACFB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41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23</cp:revision>
  <cp:lastPrinted>2024-04-08T13:02:00Z</cp:lastPrinted>
  <dcterms:created xsi:type="dcterms:W3CDTF">2024-04-08T12:29:00Z</dcterms:created>
  <dcterms:modified xsi:type="dcterms:W3CDTF">2024-04-08T16:12:00Z</dcterms:modified>
  <cp:category>Curso de Aprendizagem Industrial</cp:category>
</cp:coreProperties>
</file>
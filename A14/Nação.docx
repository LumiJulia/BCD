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03598D7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63FD8"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4AF36042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 w:rsidR="00E63FD8">
              <w:rPr>
                <w:rFonts w:ascii="Aptos Narrow" w:hAnsi="Aptos Narrow"/>
                <w:color w:val="000000"/>
                <w:sz w:val="22"/>
                <w:szCs w:val="22"/>
              </w:rPr>
              <w:t>e uma nação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33FDA5E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63FD8" w:rsidRPr="00E63FD8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 w:rsidR="00E63FD8">
              <w:rPr>
                <w:rFonts w:ascii="Aptos Narrow" w:hAnsi="Aptos Narrow"/>
                <w:color w:val="000000"/>
                <w:sz w:val="22"/>
                <w:szCs w:val="22"/>
              </w:rPr>
              <w:t xml:space="preserve"> CULTURA</w:t>
            </w:r>
          </w:p>
        </w:tc>
      </w:tr>
      <w:tr w:rsidR="00B03E5B" w:rsidRPr="00B03E5B" w14:paraId="64A47201" w14:textId="77777777" w:rsidTr="005D69A8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04EFDBC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63FD8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5555AD05" w:rsidR="00B03E5B" w:rsidRPr="00B03E5B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0F672E28" w:rsidR="00B03E5B" w:rsidRPr="00B03E5B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4EEEE7F9" w:rsidR="00B03E5B" w:rsidRPr="00B03E5B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7AA220EE" w:rsidR="000728BD" w:rsidRPr="00B03E5B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745821C4" w:rsidR="000728BD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0A3A676A" w:rsidR="000728BD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32872A7C" w:rsidR="000728BD" w:rsidRPr="00B03E5B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6C7D0138" w:rsidR="000728BD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108D9DFE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população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3687A49F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População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4AC509A6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80ED9D4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418DDB6B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22D6AB49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557273F0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1C852FDA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7A4DAFC2" w:rsidR="006B331E" w:rsidRDefault="00E63FD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FK, NN </w:t>
            </w: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62248CAC" w:rsidR="00B03E5B" w:rsidRDefault="00B03E5B" w:rsidP="00D061F9">
      <w:pPr>
        <w:tabs>
          <w:tab w:val="left" w:pos="3273"/>
        </w:tabs>
      </w:pPr>
    </w:p>
    <w:p w14:paraId="327F075C" w14:textId="77777777" w:rsidR="00E63FD8" w:rsidRPr="00B03E5B" w:rsidRDefault="00E63FD8" w:rsidP="00E63FD8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E63FD8" w:rsidRPr="00B03E5B" w14:paraId="774E43E8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4A1F93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2B5D" w14:textId="415C2366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</w:t>
            </w:r>
          </w:p>
        </w:tc>
      </w:tr>
      <w:tr w:rsidR="00E63FD8" w:rsidRPr="00B03E5B" w14:paraId="5840C35E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090132B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2414" w14:textId="57A71EF9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cultura da nação</w:t>
            </w:r>
          </w:p>
        </w:tc>
      </w:tr>
      <w:tr w:rsidR="00E63FD8" w:rsidRPr="00B03E5B" w14:paraId="5057EC7C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93DE84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57FB" w14:textId="415C286C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E63FD8" w:rsidRPr="00B03E5B" w14:paraId="30F5E65D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81822A5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63FD8" w:rsidRPr="00B03E5B" w14:paraId="185DBBC8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4935021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75F3BC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141C70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8939D73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20C2E6C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63FD8" w:rsidRPr="00B03E5B" w14:paraId="79881A4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9343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669B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060C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DF9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4DB7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E63FD8" w:rsidRPr="00B03E5B" w14:paraId="7C6F5B2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FE58" w14:textId="5809E27F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idioma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B7844" w14:textId="4DFB8995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Idioma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1C41C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D463B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1A08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63FD8" w:rsidRPr="00B03E5B" w14:paraId="1E0CE6E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8D47D" w14:textId="2CA21591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religiao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99DA" w14:textId="20EC621B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Religião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6FCE4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6F40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BB79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63FD8" w:rsidRPr="00B03E5B" w14:paraId="28ECFE5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EC81" w14:textId="2B967691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comidas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800BB" w14:textId="2BA5E900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omidas típicas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E71D" w14:textId="42331860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33ED" w14:textId="19BC82CD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7F69F" w14:textId="3A0C77C3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E63FD8" w:rsidRPr="00B03E5B" w14:paraId="6A0F6EF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1B82" w14:textId="44D7622B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moeda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A2423" w14:textId="245AC694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Moeda local da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51B8" w14:textId="37A338D9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D51E" w14:textId="2C150D2E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C8823" w14:textId="348368DE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6D2017A6" w14:textId="77777777" w:rsidR="00E63FD8" w:rsidRDefault="00E63FD8" w:rsidP="00E63FD8">
      <w:pPr>
        <w:tabs>
          <w:tab w:val="left" w:pos="3273"/>
        </w:tabs>
      </w:pPr>
    </w:p>
    <w:p w14:paraId="305AE571" w14:textId="77777777" w:rsidR="00E63FD8" w:rsidRPr="00B03E5B" w:rsidRDefault="00E63FD8" w:rsidP="00E63FD8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5111"/>
        <w:gridCol w:w="1013"/>
        <w:gridCol w:w="981"/>
        <w:gridCol w:w="1977"/>
      </w:tblGrid>
      <w:tr w:rsidR="00E63FD8" w:rsidRPr="00B03E5B" w14:paraId="72E00133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A20DCE5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038C" w14:textId="0190154F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</w:tr>
      <w:tr w:rsidR="00E63FD8" w:rsidRPr="00B03E5B" w14:paraId="5FCA7829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69AFE96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7A1C" w14:textId="0B2DC7C5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de um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estado</w:t>
            </w:r>
          </w:p>
        </w:tc>
      </w:tr>
      <w:tr w:rsidR="00E63FD8" w:rsidRPr="00B03E5B" w14:paraId="6E15C092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5709DA0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F011" w14:textId="24CA7B6F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CULTURA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NACAO e NACAO_CULTURA</w:t>
            </w:r>
          </w:p>
        </w:tc>
      </w:tr>
      <w:tr w:rsidR="00E63FD8" w:rsidRPr="00B03E5B" w14:paraId="61C21BDB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3899FBE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63FD8" w:rsidRPr="00B03E5B" w14:paraId="496A8147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EB3869C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83FF7A5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90C6136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AFA4096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D8CB0E0" w14:textId="77777777" w:rsidR="00E63FD8" w:rsidRPr="00B03E5B" w:rsidRDefault="00E63FD8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63FD8" w:rsidRPr="00B03E5B" w14:paraId="6CBF9BE0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D08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3C662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8C93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9754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46A3" w14:textId="77777777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E63FD8" w:rsidRPr="00B03E5B" w14:paraId="47F29174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BD737" w14:textId="5EBC336F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0FC0" w14:textId="60622D41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CULTURA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5307C" w14:textId="60FB1FD0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E8EE" w14:textId="30CF131B" w:rsidR="00E63FD8" w:rsidRPr="00B03E5B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1AACE" w14:textId="3CC0CD6C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FK, NN</w:t>
            </w:r>
          </w:p>
        </w:tc>
      </w:tr>
      <w:tr w:rsidR="00E63FD8" w:rsidRPr="00B03E5B" w14:paraId="3F190500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948" w14:textId="16F6A7D0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C3657" w14:textId="5BD6A1A4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estado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D7083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2151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DE17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63FD8" w:rsidRPr="00B03E5B" w14:paraId="735DB5E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1B960" w14:textId="52D856DA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NACAO_codigo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172B1" w14:textId="1E2B6DD9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 w:rsidR="00017413"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A979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75123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07ECF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FK, NN </w:t>
            </w:r>
          </w:p>
        </w:tc>
      </w:tr>
      <w:tr w:rsidR="00E63FD8" w:rsidRPr="00B03E5B" w14:paraId="736C508B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0534" w14:textId="4E494861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NACAO_CULTURA_codigo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9533" w14:textId="57832059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NACAO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_CULTURA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4A25E" w14:textId="43B8F035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5A5A5" w14:textId="77777777" w:rsidR="00E63FD8" w:rsidRDefault="00E63FD8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9F4E" w14:textId="66D9480C" w:rsidR="00E63FD8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FK, NN</w:t>
            </w:r>
          </w:p>
        </w:tc>
      </w:tr>
    </w:tbl>
    <w:p w14:paraId="1D5AE334" w14:textId="77777777" w:rsidR="00E63FD8" w:rsidRDefault="00E63FD8" w:rsidP="00E63FD8">
      <w:pPr>
        <w:tabs>
          <w:tab w:val="left" w:pos="3273"/>
        </w:tabs>
      </w:pPr>
    </w:p>
    <w:p w14:paraId="2D734B33" w14:textId="4AB5DCA9" w:rsidR="00891ACF" w:rsidRDefault="00891ACF" w:rsidP="00D061F9">
      <w:pPr>
        <w:tabs>
          <w:tab w:val="left" w:pos="3273"/>
        </w:tabs>
      </w:pPr>
    </w:p>
    <w:p w14:paraId="3DDF199C" w14:textId="32E643D3" w:rsidR="00017413" w:rsidRDefault="00017413" w:rsidP="00D061F9">
      <w:pPr>
        <w:tabs>
          <w:tab w:val="left" w:pos="3273"/>
        </w:tabs>
      </w:pPr>
    </w:p>
    <w:p w14:paraId="46C4BA70" w14:textId="04312ACA" w:rsidR="00017413" w:rsidRDefault="00017413" w:rsidP="00D061F9">
      <w:pPr>
        <w:tabs>
          <w:tab w:val="left" w:pos="3273"/>
        </w:tabs>
      </w:pPr>
    </w:p>
    <w:p w14:paraId="6D434186" w14:textId="4835B015" w:rsidR="00017413" w:rsidRDefault="00017413" w:rsidP="00D061F9">
      <w:pPr>
        <w:tabs>
          <w:tab w:val="left" w:pos="3273"/>
        </w:tabs>
      </w:pPr>
    </w:p>
    <w:p w14:paraId="4EB0FFF4" w14:textId="775803D0" w:rsidR="00017413" w:rsidRDefault="00017413" w:rsidP="00D061F9">
      <w:pPr>
        <w:tabs>
          <w:tab w:val="left" w:pos="3273"/>
        </w:tabs>
      </w:pPr>
    </w:p>
    <w:p w14:paraId="06972A0B" w14:textId="703495A0" w:rsidR="00017413" w:rsidRDefault="00017413" w:rsidP="00D061F9">
      <w:pPr>
        <w:tabs>
          <w:tab w:val="left" w:pos="3273"/>
        </w:tabs>
      </w:pPr>
    </w:p>
    <w:p w14:paraId="2D5DEF7F" w14:textId="77777777" w:rsidR="00017413" w:rsidRDefault="00017413" w:rsidP="00017413">
      <w:pPr>
        <w:tabs>
          <w:tab w:val="left" w:pos="3273"/>
        </w:tabs>
      </w:pPr>
    </w:p>
    <w:p w14:paraId="07B9A133" w14:textId="77777777" w:rsidR="00017413" w:rsidRPr="00B03E5B" w:rsidRDefault="00017413" w:rsidP="00017413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017413" w:rsidRPr="00B03E5B" w14:paraId="0D8C5F08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769CEA2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0407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</w:t>
            </w:r>
          </w:p>
        </w:tc>
      </w:tr>
      <w:tr w:rsidR="00017413" w:rsidRPr="00B03E5B" w14:paraId="23C8FC16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D266B41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830B" w14:textId="33A42AEA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da cultura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do estado</w:t>
            </w:r>
          </w:p>
        </w:tc>
      </w:tr>
      <w:tr w:rsidR="00017413" w:rsidRPr="00B03E5B" w14:paraId="63E80564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07BAF95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CDEE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017413" w:rsidRPr="00B03E5B" w14:paraId="1023F387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723B6AD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017413" w:rsidRPr="00B03E5B" w14:paraId="2AA2DBE3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E422C01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9EF169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BA03B2F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D0B6572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93FAB7E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017413" w:rsidRPr="00B03E5B" w14:paraId="034BB43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6882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234A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7C1E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4126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15C3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17413" w:rsidRPr="00B03E5B" w14:paraId="59EC71D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0AFB" w14:textId="5D8AE5C1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religiao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AFBBA" w14:textId="0CDB987B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Religião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estado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7F669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01A0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04AE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17413" w:rsidRPr="00B03E5B" w14:paraId="4512780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7E480" w14:textId="18FE108E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comidas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E076" w14:textId="14B0311C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Comidas do estado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0E02A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882B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BC73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17413" w:rsidRPr="00B03E5B" w14:paraId="3A415EE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3566" w14:textId="7478B08A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4853C" w14:textId="642A9CDA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4050" w14:textId="27B9B83B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1E04" w14:textId="3DD44C0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4814E" w14:textId="42F0E795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017413" w:rsidRPr="00B03E5B" w14:paraId="16CD6ADB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C93E" w14:textId="72E113EA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C483B" w14:textId="47A0DD18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F140" w14:textId="7B570CF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2FAB7" w14:textId="5DFDB954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2FD9" w14:textId="7263333F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73AFF38" w14:textId="55994E79" w:rsidR="00017413" w:rsidRDefault="00017413" w:rsidP="00D061F9">
      <w:pPr>
        <w:tabs>
          <w:tab w:val="left" w:pos="3273"/>
        </w:tabs>
      </w:pPr>
    </w:p>
    <w:p w14:paraId="2754B1BF" w14:textId="77777777" w:rsidR="00017413" w:rsidRDefault="00017413" w:rsidP="00017413">
      <w:pPr>
        <w:tabs>
          <w:tab w:val="left" w:pos="3273"/>
        </w:tabs>
      </w:pPr>
    </w:p>
    <w:p w14:paraId="7733A7F4" w14:textId="77777777" w:rsidR="00017413" w:rsidRPr="00B03E5B" w:rsidRDefault="00017413" w:rsidP="00017413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  <w:gridCol w:w="5111"/>
        <w:gridCol w:w="1013"/>
        <w:gridCol w:w="981"/>
        <w:gridCol w:w="1977"/>
      </w:tblGrid>
      <w:tr w:rsidR="00017413" w:rsidRPr="00B03E5B" w14:paraId="02729890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3BF24FE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6BD" w14:textId="5B2C01F3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idade</w:t>
            </w:r>
          </w:p>
        </w:tc>
      </w:tr>
      <w:tr w:rsidR="00017413" w:rsidRPr="00B03E5B" w14:paraId="65950B3E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1536CC3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E7" w14:textId="154F1679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da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</w:tr>
      <w:tr w:rsidR="00017413" w:rsidRPr="00B03E5B" w14:paraId="372A8EC7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1DD35F2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5862" w14:textId="7F85C40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 </w:t>
            </w: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CULTURA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ESTADO, ESTADO_CULTURA, ESTADO_NACAO, ESTADO_NACAO_CULTURA</w:t>
            </w:r>
          </w:p>
        </w:tc>
      </w:tr>
      <w:tr w:rsidR="00017413" w:rsidRPr="00B03E5B" w14:paraId="7D093C22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6B446B3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017413" w:rsidRPr="00B03E5B" w14:paraId="6BE566C7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654CEF9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951294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F695BA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DAD1DE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AB20E90" w14:textId="77777777" w:rsidR="00017413" w:rsidRPr="00B03E5B" w:rsidRDefault="00017413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017413" w:rsidRPr="00B03E5B" w14:paraId="5EEAC5E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D089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0F580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389E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EED4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DE02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17413" w:rsidRPr="00B03E5B" w14:paraId="401504A9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3DB" w14:textId="57E3052D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6774" w14:textId="7F660232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da cidade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FA062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8C83D" w14:textId="77777777" w:rsidR="00017413" w:rsidRPr="00B03E5B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9092" w14:textId="77777777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17413" w:rsidRPr="00B03E5B" w14:paraId="5687985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09626" w14:textId="5CC9CE28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CDF9B" w14:textId="7BAA1926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CULTURA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92A" w14:textId="0F23BF1D" w:rsidR="00017413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EF61" w14:textId="751AD29C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1E1A" w14:textId="37AB0C73" w:rsidR="00017413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017413" w:rsidRPr="00B03E5B" w14:paraId="334A616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6991" w14:textId="1900F11F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A91C" w14:textId="666CB76C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D4AF2" w14:textId="4CFFF1A3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1377" w14:textId="3883AB95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5EED" w14:textId="1EC2DF75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017413" w:rsidRPr="00B03E5B" w14:paraId="609EE37A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73B7A" w14:textId="46494FE6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ESTADO_CULLTURA_codigo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1A4B8" w14:textId="62A737D6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ESTADO_CULTURA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8E1D1" w14:textId="5F97E39A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BC088" w14:textId="3C8FF471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5DE53" w14:textId="1F481176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017413" w:rsidRPr="00B03E5B" w14:paraId="525536C4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3541" w14:textId="751C61B2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ESTADO_NACAO_codigo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CA83" w14:textId="133EF4B2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ESTADO_NACAO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403DE" w14:textId="4FB9D056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344B" w14:textId="4DD51F7D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3D026" w14:textId="6B5BEE6E" w:rsidR="00017413" w:rsidRDefault="00017413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756463C7" w14:textId="2E243EF6" w:rsidR="00017413" w:rsidRDefault="00017413" w:rsidP="00D061F9">
      <w:pPr>
        <w:tabs>
          <w:tab w:val="left" w:pos="3273"/>
        </w:tabs>
      </w:pPr>
    </w:p>
    <w:p w14:paraId="1B245074" w14:textId="77777777" w:rsidR="00840ACF" w:rsidRPr="00B03E5B" w:rsidRDefault="00840ACF" w:rsidP="00840ACF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840ACF" w:rsidRPr="00B03E5B" w14:paraId="5ED9280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B2F4250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E8A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Cultura</w:t>
            </w:r>
          </w:p>
        </w:tc>
      </w:tr>
      <w:tr w:rsidR="00840ACF" w:rsidRPr="00B03E5B" w14:paraId="6803E971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BE26558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CD04" w14:textId="0B40A064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da cultura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cidade</w:t>
            </w:r>
          </w:p>
        </w:tc>
      </w:tr>
      <w:tr w:rsidR="00840ACF" w:rsidRPr="00B03E5B" w14:paraId="37588970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1F8FD4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BAEA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840ACF" w:rsidRPr="00B03E5B" w14:paraId="5F9745E2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A9D4CC7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40ACF" w:rsidRPr="00B03E5B" w14:paraId="11702EEF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960D5E7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2FAE0DA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D90CE2F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742A364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282DD4A" w14:textId="77777777" w:rsidR="00840ACF" w:rsidRPr="00B03E5B" w:rsidRDefault="00840ACF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40ACF" w:rsidRPr="00B03E5B" w14:paraId="3C1FE51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5281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E3E0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63FD8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C704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B899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9EBF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840ACF" w:rsidRPr="00B03E5B" w14:paraId="21C380F6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3BBA8" w14:textId="597D43EA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comidas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E6E2" w14:textId="55D25F5C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Comidas típicas da cidade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0578D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81D6" w14:textId="77777777" w:rsidR="00840ACF" w:rsidRPr="00B03E5B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9866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40ACF" w:rsidRPr="00B03E5B" w14:paraId="76898359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2A2B" w14:textId="5962C108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946E" w14:textId="1BC50CE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Area da cidade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0D84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45B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51C4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40ACF" w:rsidRPr="00B03E5B" w14:paraId="09FD7F2E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18C" w14:textId="7471E78C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clima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98736" w14:textId="3B9CA60B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Clima da cidade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E3CF" w14:textId="4412D21A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30BA" w14:textId="74CD8ADE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0FB5" w14:textId="40410E6F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bookmarkStart w:id="0" w:name="_GoBack"/>
            <w:bookmarkEnd w:id="0"/>
          </w:p>
        </w:tc>
      </w:tr>
      <w:tr w:rsidR="00840ACF" w:rsidRPr="00B03E5B" w14:paraId="54E0496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4B4D1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99D1B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CCDB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BC24D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EE85" w14:textId="77777777" w:rsidR="00840ACF" w:rsidRDefault="00840ACF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F903A96" w14:textId="77777777" w:rsidR="00840ACF" w:rsidRPr="00B03E5B" w:rsidRDefault="00840ACF" w:rsidP="00D061F9">
      <w:pPr>
        <w:tabs>
          <w:tab w:val="left" w:pos="3273"/>
        </w:tabs>
      </w:pPr>
    </w:p>
    <w:sectPr w:rsidR="00840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0ED8" w14:textId="77777777" w:rsidR="00264ECE" w:rsidRDefault="00264ECE">
      <w:r>
        <w:separator/>
      </w:r>
    </w:p>
  </w:endnote>
  <w:endnote w:type="continuationSeparator" w:id="0">
    <w:p w14:paraId="698DC270" w14:textId="77777777" w:rsidR="00264ECE" w:rsidRDefault="0026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1BDE7" w14:textId="77777777" w:rsidR="00264ECE" w:rsidRDefault="00264ECE">
      <w:r>
        <w:separator/>
      </w:r>
    </w:p>
  </w:footnote>
  <w:footnote w:type="continuationSeparator" w:id="0">
    <w:p w14:paraId="64358DA5" w14:textId="77777777" w:rsidR="00264ECE" w:rsidRDefault="00264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33B2C90F" w:rsidR="003D4C66" w:rsidRDefault="00840ACF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7C46658D">
          <wp:extent cx="1722120" cy="33528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3F7E2E60" w:rsidR="001719B4" w:rsidRPr="006465A6" w:rsidRDefault="00E63FD8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NAÇÕES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1098EA3C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E63FD8">
      <w:rPr>
        <w:rFonts w:ascii="Arial" w:hAnsi="Arial"/>
        <w:bCs/>
        <w:sz w:val="18"/>
      </w:rPr>
      <w:t>15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E63FD8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1741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4ECE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0ACF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63FD8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A7FE-1FCF-4789-A855-707D820886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2024-04-15T12:23:00Z</dcterms:created>
  <dcterms:modified xsi:type="dcterms:W3CDTF">2024-04-15T12:23:00Z</dcterms:modified>
  <cp:category>Curso de Aprendizagem Industrial</cp:category>
</cp:coreProperties>
</file>